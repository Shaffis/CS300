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B2EF" w14:textId="77777777" w:rsidR="002C79E6" w:rsidRDefault="002C79E6" w:rsidP="002C79E6"/>
    <w:p w14:paraId="65673544" w14:textId="77777777" w:rsidR="002C79E6" w:rsidRDefault="002C79E6" w:rsidP="002C79E6"/>
    <w:p w14:paraId="4373659E" w14:textId="77777777" w:rsidR="002C79E6" w:rsidRDefault="002C79E6" w:rsidP="002C79E6"/>
    <w:p w14:paraId="3D0E382A" w14:textId="77777777" w:rsidR="002C79E6" w:rsidRDefault="002C79E6" w:rsidP="002C79E6"/>
    <w:p w14:paraId="658D6DF6" w14:textId="77777777" w:rsidR="002C79E6" w:rsidRDefault="002C79E6" w:rsidP="002C79E6"/>
    <w:p w14:paraId="7DC053E0" w14:textId="423769B9" w:rsidR="6A36C4BF" w:rsidRPr="00B863FB" w:rsidRDefault="00B96519" w:rsidP="00B863FB">
      <w:pPr>
        <w:pStyle w:val="Title"/>
      </w:pPr>
      <w:r>
        <w:t>Project Two</w:t>
      </w:r>
    </w:p>
    <w:p w14:paraId="565EAC96" w14:textId="49A63DEB" w:rsidR="201D26C8" w:rsidRDefault="201D26C8" w:rsidP="002C79E6">
      <w:pPr>
        <w:pStyle w:val="Subtitle"/>
      </w:pPr>
    </w:p>
    <w:p w14:paraId="090FEC35" w14:textId="0E655A17" w:rsidR="00A417C1" w:rsidRDefault="00F65D91" w:rsidP="002C79E6">
      <w:pPr>
        <w:pStyle w:val="Subtitle"/>
      </w:pPr>
      <w:r>
        <w:t>Ryan E Shaffer</w:t>
      </w:r>
    </w:p>
    <w:p w14:paraId="42E56E71" w14:textId="5E60D691" w:rsidR="002C79E6" w:rsidRDefault="00F65D91" w:rsidP="002C79E6">
      <w:pPr>
        <w:pStyle w:val="Subtitle"/>
      </w:pPr>
      <w:r>
        <w:t>SNHU</w:t>
      </w:r>
    </w:p>
    <w:p w14:paraId="76CABFF0" w14:textId="1AB5E9DF" w:rsidR="002C79E6" w:rsidRDefault="00B96519" w:rsidP="002C79E6">
      <w:pPr>
        <w:pStyle w:val="Subtitle"/>
      </w:pPr>
      <w:r>
        <w:t>CS-300: DSA: Analysis and Design</w:t>
      </w:r>
    </w:p>
    <w:p w14:paraId="5B3240B0" w14:textId="3A9C3172" w:rsidR="002C79E6" w:rsidRDefault="00B96519" w:rsidP="002C79E6">
      <w:pPr>
        <w:pStyle w:val="Subtitle"/>
      </w:pPr>
      <w:r>
        <w:t>Leslie Gruner</w:t>
      </w:r>
    </w:p>
    <w:p w14:paraId="31E88C5C" w14:textId="240AD4D7" w:rsidR="201D26C8" w:rsidRDefault="00B96519" w:rsidP="002C79E6">
      <w:pPr>
        <w:pStyle w:val="Subtitle"/>
      </w:pPr>
      <w:r>
        <w:t>8/23/24</w:t>
      </w:r>
    </w:p>
    <w:p w14:paraId="415D78E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9F3AA0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CDC6C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84F6EA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A55A70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2F5C2F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4618A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12CE072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47461B6C" w14:textId="0C73C4FF" w:rsidR="67AE9998" w:rsidRDefault="003E5072" w:rsidP="00F65D91">
      <w:pPr>
        <w:pStyle w:val="SectionTitle"/>
      </w:pPr>
      <w:r>
        <w:lastRenderedPageBreak/>
        <w:t>Project Two</w:t>
      </w:r>
    </w:p>
    <w:p w14:paraId="4549F8BF" w14:textId="5816E1EC" w:rsidR="00B96519" w:rsidRPr="00B96519" w:rsidRDefault="00B96519" w:rsidP="00B96519">
      <w:pPr>
        <w:rPr>
          <w:b/>
          <w:bCs/>
        </w:rPr>
      </w:pPr>
      <w:r w:rsidRPr="00B96519">
        <w:rPr>
          <w:b/>
          <w:bCs/>
        </w:rPr>
        <w:t>Explanation</w:t>
      </w:r>
      <w:r>
        <w:rPr>
          <w:b/>
          <w:bCs/>
        </w:rPr>
        <w:t xml:space="preserve"> of ProjectTwo.cpp</w:t>
      </w:r>
      <w:r w:rsidRPr="00B96519">
        <w:rPr>
          <w:b/>
          <w:bCs/>
        </w:rPr>
        <w:t>:</w:t>
      </w:r>
    </w:p>
    <w:p w14:paraId="41D89A84" w14:textId="77777777" w:rsidR="00B96519" w:rsidRPr="00B96519" w:rsidRDefault="00B96519" w:rsidP="00B96519">
      <w:pPr>
        <w:numPr>
          <w:ilvl w:val="0"/>
          <w:numId w:val="12"/>
        </w:numPr>
      </w:pPr>
      <w:r w:rsidRPr="00B96519">
        <w:rPr>
          <w:b/>
          <w:bCs/>
        </w:rPr>
        <w:t>Course Structure</w:t>
      </w:r>
      <w:r w:rsidRPr="00B96519">
        <w:t>: The Course struct holds the course number, course name, and a list of prerequisites.</w:t>
      </w:r>
    </w:p>
    <w:p w14:paraId="2DAC9FB5" w14:textId="77777777" w:rsidR="00B96519" w:rsidRPr="00B96519" w:rsidRDefault="00B96519" w:rsidP="00B96519">
      <w:pPr>
        <w:numPr>
          <w:ilvl w:val="0"/>
          <w:numId w:val="12"/>
        </w:numPr>
      </w:pPr>
      <w:r w:rsidRPr="00B96519">
        <w:rPr>
          <w:b/>
          <w:bCs/>
        </w:rPr>
        <w:t>Data Structure</w:t>
      </w:r>
      <w:r w:rsidRPr="00B96519">
        <w:t>: A map&lt;string, Course&gt; is used to store the courses, with the course number as the key for quick lookup.</w:t>
      </w:r>
    </w:p>
    <w:p w14:paraId="5277AFDB" w14:textId="77777777" w:rsidR="00B96519" w:rsidRPr="00B96519" w:rsidRDefault="00B96519" w:rsidP="00B96519">
      <w:pPr>
        <w:numPr>
          <w:ilvl w:val="0"/>
          <w:numId w:val="12"/>
        </w:numPr>
      </w:pPr>
      <w:r w:rsidRPr="00B96519">
        <w:rPr>
          <w:b/>
          <w:bCs/>
        </w:rPr>
        <w:t>Loading Courses</w:t>
      </w:r>
      <w:r w:rsidRPr="00B96519">
        <w:t>: The loadCourses function reads the course data from a CSV file and populates the map.</w:t>
      </w:r>
    </w:p>
    <w:p w14:paraId="54A23AE0" w14:textId="77777777" w:rsidR="00B96519" w:rsidRPr="00B96519" w:rsidRDefault="00B96519" w:rsidP="00B96519">
      <w:pPr>
        <w:numPr>
          <w:ilvl w:val="0"/>
          <w:numId w:val="12"/>
        </w:numPr>
      </w:pPr>
      <w:r w:rsidRPr="00B96519">
        <w:rPr>
          <w:b/>
          <w:bCs/>
        </w:rPr>
        <w:t>Menu System</w:t>
      </w:r>
      <w:r w:rsidRPr="00B96519">
        <w:t>: The main function implements a simple menu system that allows the user to load the course data, print the course list, or print information about a specific course.</w:t>
      </w:r>
    </w:p>
    <w:p w14:paraId="6EB986CD" w14:textId="77777777" w:rsidR="00B96519" w:rsidRPr="00B96519" w:rsidRDefault="00B96519" w:rsidP="00B96519">
      <w:pPr>
        <w:numPr>
          <w:ilvl w:val="0"/>
          <w:numId w:val="12"/>
        </w:numPr>
      </w:pPr>
      <w:r w:rsidRPr="00B96519">
        <w:rPr>
          <w:b/>
          <w:bCs/>
        </w:rPr>
        <w:t>Course List and Info</w:t>
      </w:r>
      <w:r w:rsidRPr="00B96519">
        <w:t>: The printCourseList and printCourseInfo functions handle the printing of the course data.</w:t>
      </w:r>
    </w:p>
    <w:p w14:paraId="5E756819" w14:textId="77777777" w:rsidR="00B96519" w:rsidRPr="00B96519" w:rsidRDefault="00B96519" w:rsidP="00B96519">
      <w:pPr>
        <w:rPr>
          <w:b/>
          <w:bCs/>
        </w:rPr>
      </w:pPr>
      <w:r w:rsidRPr="00B96519">
        <w:rPr>
          <w:b/>
          <w:bCs/>
        </w:rPr>
        <w:t>How to Use:</w:t>
      </w:r>
    </w:p>
    <w:p w14:paraId="59276A36" w14:textId="77777777" w:rsidR="00B96519" w:rsidRPr="00B96519" w:rsidRDefault="00B96519" w:rsidP="00B96519">
      <w:pPr>
        <w:numPr>
          <w:ilvl w:val="0"/>
          <w:numId w:val="13"/>
        </w:numPr>
      </w:pPr>
      <w:r w:rsidRPr="00B96519">
        <w:t>Run the program in a C++ development environment.</w:t>
      </w:r>
    </w:p>
    <w:p w14:paraId="58227F5E" w14:textId="77777777" w:rsidR="00B96519" w:rsidRPr="00B96519" w:rsidRDefault="00B96519" w:rsidP="00B96519">
      <w:pPr>
        <w:numPr>
          <w:ilvl w:val="0"/>
          <w:numId w:val="13"/>
        </w:numPr>
      </w:pPr>
      <w:r w:rsidRPr="00B96519">
        <w:t>Choose option 1 to load the course data from the CSV file.</w:t>
      </w:r>
    </w:p>
    <w:p w14:paraId="3E7D2C9D" w14:textId="77777777" w:rsidR="00B96519" w:rsidRPr="00B96519" w:rsidRDefault="00B96519" w:rsidP="00B96519">
      <w:pPr>
        <w:numPr>
          <w:ilvl w:val="0"/>
          <w:numId w:val="13"/>
        </w:numPr>
      </w:pPr>
      <w:r w:rsidRPr="00B96519">
        <w:t>Choose option 2 to print the list of courses.</w:t>
      </w:r>
    </w:p>
    <w:p w14:paraId="6325595A" w14:textId="77777777" w:rsidR="00B96519" w:rsidRPr="00B96519" w:rsidRDefault="00B96519" w:rsidP="00B96519">
      <w:pPr>
        <w:numPr>
          <w:ilvl w:val="0"/>
          <w:numId w:val="13"/>
        </w:numPr>
      </w:pPr>
      <w:r w:rsidRPr="00B96519">
        <w:t>Choose option 3 to get details about a specific course by entering its course number.</w:t>
      </w:r>
    </w:p>
    <w:p w14:paraId="2AE1B520" w14:textId="77777777" w:rsidR="00B96519" w:rsidRPr="00B96519" w:rsidRDefault="00B96519" w:rsidP="00B96519">
      <w:pPr>
        <w:numPr>
          <w:ilvl w:val="0"/>
          <w:numId w:val="13"/>
        </w:numPr>
      </w:pPr>
      <w:r w:rsidRPr="00B96519">
        <w:t>Choose option 9 to exit the program.</w:t>
      </w:r>
    </w:p>
    <w:p w14:paraId="1CED9235" w14:textId="77777777" w:rsidR="00B96519" w:rsidRPr="00B96519" w:rsidRDefault="00B96519" w:rsidP="00B96519"/>
    <w:sectPr w:rsidR="00B96519" w:rsidRPr="00B965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B2517" w14:textId="77777777" w:rsidR="00886D84" w:rsidRDefault="00886D84">
      <w:pPr>
        <w:spacing w:line="240" w:lineRule="auto"/>
      </w:pPr>
      <w:r>
        <w:separator/>
      </w:r>
    </w:p>
    <w:p w14:paraId="35DAB7F4" w14:textId="77777777" w:rsidR="00886D84" w:rsidRDefault="00886D84"/>
  </w:endnote>
  <w:endnote w:type="continuationSeparator" w:id="0">
    <w:p w14:paraId="1AC08716" w14:textId="77777777" w:rsidR="00886D84" w:rsidRDefault="00886D84">
      <w:pPr>
        <w:spacing w:line="240" w:lineRule="auto"/>
      </w:pPr>
      <w:r>
        <w:continuationSeparator/>
      </w:r>
    </w:p>
    <w:p w14:paraId="670B0BD1" w14:textId="77777777" w:rsidR="00886D84" w:rsidRDefault="00886D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8B0B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59727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3CC8B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270DE" w14:textId="77777777" w:rsidR="00886D84" w:rsidRDefault="00886D84">
      <w:pPr>
        <w:spacing w:line="240" w:lineRule="auto"/>
      </w:pPr>
      <w:r>
        <w:separator/>
      </w:r>
    </w:p>
    <w:p w14:paraId="4EC0C964" w14:textId="77777777" w:rsidR="00886D84" w:rsidRDefault="00886D84"/>
  </w:footnote>
  <w:footnote w:type="continuationSeparator" w:id="0">
    <w:p w14:paraId="3937D574" w14:textId="77777777" w:rsidR="00886D84" w:rsidRDefault="00886D84">
      <w:pPr>
        <w:spacing w:line="240" w:lineRule="auto"/>
      </w:pPr>
      <w:r>
        <w:continuationSeparator/>
      </w:r>
    </w:p>
    <w:p w14:paraId="2E049E41" w14:textId="77777777" w:rsidR="00886D84" w:rsidRDefault="00886D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0194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344F7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EA7C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541513"/>
    <w:multiLevelType w:val="multilevel"/>
    <w:tmpl w:val="6D40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A544E6"/>
    <w:multiLevelType w:val="multilevel"/>
    <w:tmpl w:val="F17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343817047">
    <w:abstractNumId w:val="11"/>
  </w:num>
  <w:num w:numId="13" w16cid:durableId="1640695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91"/>
    <w:rsid w:val="00023AFE"/>
    <w:rsid w:val="00024FD0"/>
    <w:rsid w:val="000A3D9B"/>
    <w:rsid w:val="000D4642"/>
    <w:rsid w:val="000D539D"/>
    <w:rsid w:val="00116273"/>
    <w:rsid w:val="00266057"/>
    <w:rsid w:val="002C79E6"/>
    <w:rsid w:val="002F3AE9"/>
    <w:rsid w:val="003804CC"/>
    <w:rsid w:val="003E5072"/>
    <w:rsid w:val="005C199E"/>
    <w:rsid w:val="00664C1A"/>
    <w:rsid w:val="00736F0C"/>
    <w:rsid w:val="00852863"/>
    <w:rsid w:val="0087407D"/>
    <w:rsid w:val="00886D84"/>
    <w:rsid w:val="009752F1"/>
    <w:rsid w:val="00A417C1"/>
    <w:rsid w:val="00B863FB"/>
    <w:rsid w:val="00B86440"/>
    <w:rsid w:val="00B96519"/>
    <w:rsid w:val="00BB2D6F"/>
    <w:rsid w:val="00C00F8F"/>
    <w:rsid w:val="00C03068"/>
    <w:rsid w:val="00D620FD"/>
    <w:rsid w:val="00D91044"/>
    <w:rsid w:val="00DA3E07"/>
    <w:rsid w:val="00E67454"/>
    <w:rsid w:val="00EF55C5"/>
    <w:rsid w:val="00F236BE"/>
    <w:rsid w:val="00F6242A"/>
    <w:rsid w:val="00F65D91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38B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f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2024-05-31T12:19:00Z</dcterms:created>
  <dcterms:modified xsi:type="dcterms:W3CDTF">2024-08-23T23:59:00Z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