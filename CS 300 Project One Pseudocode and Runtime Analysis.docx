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2B2EF" w14:textId="77777777" w:rsidR="002C79E6" w:rsidRDefault="002C79E6" w:rsidP="002C79E6"/>
    <w:p w14:paraId="65673544" w14:textId="77777777" w:rsidR="002C79E6" w:rsidRDefault="002C79E6" w:rsidP="002C79E6"/>
    <w:p w14:paraId="4373659E" w14:textId="77777777" w:rsidR="002C79E6" w:rsidRDefault="002C79E6" w:rsidP="002C79E6"/>
    <w:p w14:paraId="3D0E382A" w14:textId="77777777" w:rsidR="002C79E6" w:rsidRDefault="002C79E6" w:rsidP="002C79E6"/>
    <w:p w14:paraId="658D6DF6" w14:textId="77777777" w:rsidR="002C79E6" w:rsidRDefault="002C79E6" w:rsidP="002C79E6"/>
    <w:p w14:paraId="7E2C6732" w14:textId="07C913F5" w:rsidR="005503A9" w:rsidRPr="005503A9" w:rsidRDefault="005503A9" w:rsidP="005503A9">
      <w:pPr>
        <w:pStyle w:val="Title2"/>
        <w:rPr>
          <w:rFonts w:asciiTheme="majorHAnsi" w:eastAsiaTheme="majorEastAsia" w:hAnsiTheme="majorHAnsi" w:cstheme="majorBidi"/>
          <w:b/>
        </w:rPr>
      </w:pPr>
      <w:r w:rsidRPr="003A37BA">
        <w:rPr>
          <w:rFonts w:asciiTheme="majorHAnsi" w:eastAsiaTheme="majorEastAsia" w:hAnsiTheme="majorHAnsi" w:cstheme="majorBidi"/>
          <w:b/>
        </w:rPr>
        <w:t>Project One</w:t>
      </w:r>
      <w:r w:rsidR="003A37BA" w:rsidRPr="003A37BA">
        <w:rPr>
          <w:b/>
        </w:rPr>
        <w:t>: Pseudocode and Runtime Analysis</w:t>
      </w:r>
    </w:p>
    <w:p w14:paraId="087FE7DF" w14:textId="77777777" w:rsidR="005503A9" w:rsidRPr="005503A9" w:rsidRDefault="005503A9" w:rsidP="005503A9">
      <w:pPr>
        <w:pStyle w:val="Title2"/>
        <w:rPr>
          <w:rFonts w:asciiTheme="majorHAnsi" w:eastAsiaTheme="majorEastAsia" w:hAnsiTheme="majorHAnsi" w:cstheme="majorBidi"/>
          <w:b/>
        </w:rPr>
      </w:pPr>
    </w:p>
    <w:p w14:paraId="2DEF0F7C" w14:textId="77777777" w:rsidR="005503A9" w:rsidRPr="005503A9" w:rsidRDefault="005503A9" w:rsidP="005503A9">
      <w:pPr>
        <w:pStyle w:val="Title2"/>
        <w:rPr>
          <w:rFonts w:asciiTheme="majorHAnsi" w:eastAsiaTheme="majorEastAsia" w:hAnsiTheme="majorHAnsi" w:cstheme="majorBidi"/>
          <w:b/>
        </w:rPr>
      </w:pPr>
      <w:r w:rsidRPr="005503A9">
        <w:rPr>
          <w:rFonts w:asciiTheme="majorHAnsi" w:eastAsiaTheme="majorEastAsia" w:hAnsiTheme="majorHAnsi" w:cstheme="majorBidi"/>
          <w:b/>
        </w:rPr>
        <w:t>Ryan E Shaffer</w:t>
      </w:r>
    </w:p>
    <w:p w14:paraId="4731C7BC" w14:textId="77777777" w:rsidR="005503A9" w:rsidRPr="005503A9" w:rsidRDefault="005503A9" w:rsidP="005503A9">
      <w:pPr>
        <w:pStyle w:val="Title2"/>
        <w:rPr>
          <w:rFonts w:asciiTheme="majorHAnsi" w:eastAsiaTheme="majorEastAsia" w:hAnsiTheme="majorHAnsi" w:cstheme="majorBidi"/>
          <w:b/>
        </w:rPr>
      </w:pPr>
      <w:r w:rsidRPr="005503A9">
        <w:rPr>
          <w:rFonts w:asciiTheme="majorHAnsi" w:eastAsiaTheme="majorEastAsia" w:hAnsiTheme="majorHAnsi" w:cstheme="majorBidi"/>
          <w:b/>
        </w:rPr>
        <w:t>SNHU</w:t>
      </w:r>
    </w:p>
    <w:p w14:paraId="5BC86045" w14:textId="77777777" w:rsidR="005503A9" w:rsidRPr="005503A9" w:rsidRDefault="005503A9" w:rsidP="005503A9">
      <w:pPr>
        <w:pStyle w:val="Title2"/>
        <w:rPr>
          <w:rFonts w:asciiTheme="majorHAnsi" w:eastAsiaTheme="majorEastAsia" w:hAnsiTheme="majorHAnsi" w:cstheme="majorBidi"/>
          <w:b/>
        </w:rPr>
      </w:pPr>
      <w:r w:rsidRPr="005503A9">
        <w:rPr>
          <w:rFonts w:asciiTheme="majorHAnsi" w:eastAsiaTheme="majorEastAsia" w:hAnsiTheme="majorHAnsi" w:cstheme="majorBidi"/>
          <w:b/>
        </w:rPr>
        <w:t>CS-300: DSA Analysis and Design</w:t>
      </w:r>
    </w:p>
    <w:p w14:paraId="31222344" w14:textId="77777777" w:rsidR="005503A9" w:rsidRPr="005503A9" w:rsidRDefault="005503A9" w:rsidP="005503A9">
      <w:pPr>
        <w:pStyle w:val="Title2"/>
        <w:rPr>
          <w:rFonts w:asciiTheme="majorHAnsi" w:eastAsiaTheme="majorEastAsia" w:hAnsiTheme="majorHAnsi" w:cstheme="majorBidi"/>
          <w:b/>
        </w:rPr>
      </w:pPr>
      <w:r w:rsidRPr="005503A9">
        <w:rPr>
          <w:rFonts w:asciiTheme="majorHAnsi" w:eastAsiaTheme="majorEastAsia" w:hAnsiTheme="majorHAnsi" w:cstheme="majorBidi"/>
          <w:b/>
        </w:rPr>
        <w:t>Leslie Gruner</w:t>
      </w:r>
    </w:p>
    <w:p w14:paraId="415D78E4" w14:textId="12C3294A" w:rsidR="201D26C8" w:rsidRPr="005503A9" w:rsidRDefault="00A93495" w:rsidP="005503A9">
      <w:pPr>
        <w:pStyle w:val="Title2"/>
        <w:rPr>
          <w:rFonts w:asciiTheme="majorHAnsi" w:eastAsiaTheme="majorEastAsia" w:hAnsiTheme="majorHAnsi" w:cstheme="majorBidi"/>
          <w:b/>
        </w:rPr>
      </w:pPr>
      <w:r>
        <w:rPr>
          <w:rFonts w:asciiTheme="majorHAnsi" w:eastAsiaTheme="majorEastAsia" w:hAnsiTheme="majorHAnsi" w:cstheme="majorBidi"/>
          <w:b/>
        </w:rPr>
        <w:t>August</w:t>
      </w:r>
      <w:r w:rsidR="005503A9" w:rsidRPr="005503A9">
        <w:rPr>
          <w:rFonts w:asciiTheme="majorHAnsi" w:eastAsiaTheme="majorEastAsia" w:hAnsiTheme="majorHAnsi" w:cstheme="majorBidi"/>
          <w:b/>
        </w:rPr>
        <w:t xml:space="preserve"> 1</w:t>
      </w:r>
      <w:r>
        <w:rPr>
          <w:rFonts w:asciiTheme="majorHAnsi" w:eastAsiaTheme="majorEastAsia" w:hAnsiTheme="majorHAnsi" w:cstheme="majorBidi"/>
          <w:b/>
        </w:rPr>
        <w:t>1</w:t>
      </w:r>
      <w:r w:rsidR="005503A9" w:rsidRPr="005503A9">
        <w:rPr>
          <w:rFonts w:asciiTheme="majorHAnsi" w:eastAsiaTheme="majorEastAsia" w:hAnsiTheme="majorHAnsi" w:cstheme="majorBidi"/>
          <w:b/>
          <w:vertAlign w:val="superscript"/>
        </w:rPr>
        <w:t>th</w:t>
      </w:r>
      <w:r w:rsidR="005503A9" w:rsidRPr="005503A9">
        <w:rPr>
          <w:rFonts w:asciiTheme="majorHAnsi" w:eastAsiaTheme="majorEastAsia" w:hAnsiTheme="majorHAnsi" w:cstheme="majorBidi"/>
          <w:b/>
        </w:rPr>
        <w:t>, 2024</w:t>
      </w:r>
    </w:p>
    <w:p w14:paraId="39F3AA01" w14:textId="77777777" w:rsidR="201D26C8" w:rsidRDefault="201D26C8" w:rsidP="014CA2B6">
      <w:pPr>
        <w:pStyle w:val="Title2"/>
        <w:rPr>
          <w:rFonts w:ascii="Calibri" w:eastAsia="Calibri" w:hAnsi="Calibri" w:cs="Calibri"/>
          <w:szCs w:val="22"/>
        </w:rPr>
      </w:pPr>
    </w:p>
    <w:p w14:paraId="53CDC6C6" w14:textId="77777777" w:rsidR="201D26C8" w:rsidRDefault="201D26C8" w:rsidP="014CA2B6">
      <w:pPr>
        <w:pStyle w:val="Title2"/>
        <w:rPr>
          <w:rFonts w:ascii="Calibri" w:eastAsia="Calibri" w:hAnsi="Calibri" w:cs="Calibri"/>
          <w:szCs w:val="22"/>
        </w:rPr>
      </w:pPr>
    </w:p>
    <w:p w14:paraId="184F6EAD" w14:textId="77777777" w:rsidR="201D26C8" w:rsidRDefault="201D26C8" w:rsidP="014CA2B6">
      <w:pPr>
        <w:pStyle w:val="Title2"/>
        <w:rPr>
          <w:rFonts w:ascii="Calibri" w:eastAsia="Calibri" w:hAnsi="Calibri" w:cs="Calibri"/>
          <w:szCs w:val="22"/>
        </w:rPr>
      </w:pPr>
    </w:p>
    <w:p w14:paraId="3A55A708" w14:textId="77777777" w:rsidR="201D26C8" w:rsidRDefault="201D26C8" w:rsidP="014CA2B6">
      <w:pPr>
        <w:pStyle w:val="Title2"/>
        <w:rPr>
          <w:rFonts w:ascii="Calibri" w:eastAsia="Calibri" w:hAnsi="Calibri" w:cs="Calibri"/>
          <w:szCs w:val="22"/>
        </w:rPr>
      </w:pPr>
    </w:p>
    <w:p w14:paraId="02F5C2FD" w14:textId="77777777" w:rsidR="201D26C8" w:rsidRDefault="201D26C8" w:rsidP="014CA2B6">
      <w:pPr>
        <w:pStyle w:val="Title2"/>
        <w:rPr>
          <w:rFonts w:ascii="Calibri" w:eastAsia="Calibri" w:hAnsi="Calibri" w:cs="Calibri"/>
          <w:szCs w:val="22"/>
        </w:rPr>
      </w:pPr>
    </w:p>
    <w:p w14:paraId="294618A9" w14:textId="77777777" w:rsidR="201D26C8" w:rsidRDefault="201D26C8" w:rsidP="014CA2B6">
      <w:pPr>
        <w:pStyle w:val="Title2"/>
        <w:rPr>
          <w:rFonts w:ascii="Calibri" w:eastAsia="Calibri" w:hAnsi="Calibri" w:cs="Calibri"/>
          <w:szCs w:val="22"/>
        </w:rPr>
      </w:pPr>
    </w:p>
    <w:p w14:paraId="012CE072" w14:textId="77777777" w:rsidR="000D4642" w:rsidRDefault="000D4642">
      <w:pPr>
        <w:rPr>
          <w:rFonts w:ascii="Calibri" w:eastAsia="Calibri" w:hAnsi="Calibri" w:cs="Calibri"/>
          <w:szCs w:val="22"/>
        </w:rPr>
      </w:pPr>
      <w:r>
        <w:rPr>
          <w:rFonts w:ascii="Calibri" w:eastAsia="Calibri" w:hAnsi="Calibri" w:cs="Calibri"/>
          <w:szCs w:val="22"/>
        </w:rPr>
        <w:br w:type="page"/>
      </w:r>
    </w:p>
    <w:p w14:paraId="71582A54" w14:textId="57BCED7D" w:rsidR="003A37BA" w:rsidRDefault="005503A9" w:rsidP="003A37BA">
      <w:pPr>
        <w:pStyle w:val="SectionTitle"/>
      </w:pPr>
      <w:r>
        <w:lastRenderedPageBreak/>
        <w:t>Project One</w:t>
      </w:r>
      <w:r w:rsidR="003A37BA">
        <w:t>: Pseudocode and Runtime Analysis</w:t>
      </w:r>
    </w:p>
    <w:p w14:paraId="5E5CC54F" w14:textId="77777777" w:rsidR="003A37BA" w:rsidRDefault="003A37BA" w:rsidP="003A37BA">
      <w:pPr>
        <w:ind w:firstLine="0"/>
      </w:pPr>
      <w:r>
        <w:t>Pseudocode for Course Information and Prerequisites</w:t>
      </w:r>
    </w:p>
    <w:p w14:paraId="280A5E03" w14:textId="77777777" w:rsidR="003A37BA" w:rsidRDefault="003A37BA" w:rsidP="003A37BA"/>
    <w:p w14:paraId="30C56BA9" w14:textId="77777777" w:rsidR="003A37BA" w:rsidRDefault="003A37BA" w:rsidP="003A37BA">
      <w:r>
        <w:t>1. Vector Implementation</w:t>
      </w:r>
    </w:p>
    <w:p w14:paraId="20C012AE" w14:textId="77777777" w:rsidR="003A37BA" w:rsidRDefault="003A37BA" w:rsidP="003A37BA">
      <w:r>
        <w:t>// Function to load courses from file into a vector</w:t>
      </w:r>
    </w:p>
    <w:p w14:paraId="0399605A" w14:textId="77777777" w:rsidR="003A37BA" w:rsidRDefault="003A37BA" w:rsidP="003A37BA">
      <w:r>
        <w:t xml:space="preserve">void </w:t>
      </w:r>
      <w:proofErr w:type="spellStart"/>
      <w:proofErr w:type="gramStart"/>
      <w:r>
        <w:t>loadCourses</w:t>
      </w:r>
      <w:proofErr w:type="spellEnd"/>
      <w:r>
        <w:t>(</w:t>
      </w:r>
      <w:proofErr w:type="gramEnd"/>
      <w:r>
        <w:t>Vector&lt;Course&gt; courses, String filename) {</w:t>
      </w:r>
    </w:p>
    <w:p w14:paraId="2E120695" w14:textId="77777777" w:rsidR="003A37BA" w:rsidRDefault="003A37BA" w:rsidP="003A37BA">
      <w:r>
        <w:t xml:space="preserve">    open file filename</w:t>
      </w:r>
    </w:p>
    <w:p w14:paraId="04934A37" w14:textId="77777777" w:rsidR="003A37BA" w:rsidRDefault="003A37BA" w:rsidP="003A37BA">
      <w:r>
        <w:t xml:space="preserve">    while not end of file</w:t>
      </w:r>
    </w:p>
    <w:p w14:paraId="2192C96B" w14:textId="77777777" w:rsidR="003A37BA" w:rsidRDefault="003A37BA" w:rsidP="003A37BA">
      <w:r>
        <w:t xml:space="preserve">        read line from file</w:t>
      </w:r>
    </w:p>
    <w:p w14:paraId="1745D282" w14:textId="77777777" w:rsidR="003A37BA" w:rsidRDefault="003A37BA" w:rsidP="003A37BA">
      <w:r>
        <w:t xml:space="preserve">        parse line into </w:t>
      </w:r>
      <w:proofErr w:type="spellStart"/>
      <w:r>
        <w:t>courseNumber</w:t>
      </w:r>
      <w:proofErr w:type="spellEnd"/>
      <w:r>
        <w:t>, name, prerequisites</w:t>
      </w:r>
    </w:p>
    <w:p w14:paraId="6CA98763" w14:textId="77777777" w:rsidR="003A37BA" w:rsidRDefault="003A37BA" w:rsidP="003A37BA">
      <w:r>
        <w:t xml:space="preserve">        create a Course object with parsed data</w:t>
      </w:r>
    </w:p>
    <w:p w14:paraId="3EBBC9B7" w14:textId="77777777" w:rsidR="003A37BA" w:rsidRDefault="003A37BA" w:rsidP="003A37BA">
      <w:r>
        <w:t xml:space="preserve">        add Course object to vector courses</w:t>
      </w:r>
    </w:p>
    <w:p w14:paraId="453648EC" w14:textId="77777777" w:rsidR="003A37BA" w:rsidRDefault="003A37BA" w:rsidP="003A37BA">
      <w:r>
        <w:t xml:space="preserve">    end while</w:t>
      </w:r>
    </w:p>
    <w:p w14:paraId="4E985E99" w14:textId="77777777" w:rsidR="003A37BA" w:rsidRDefault="003A37BA" w:rsidP="003A37BA">
      <w:r>
        <w:t xml:space="preserve">    close file</w:t>
      </w:r>
    </w:p>
    <w:p w14:paraId="4671FDC1" w14:textId="77777777" w:rsidR="003A37BA" w:rsidRDefault="003A37BA" w:rsidP="003A37BA">
      <w:r>
        <w:t>}</w:t>
      </w:r>
    </w:p>
    <w:p w14:paraId="1E20BDB7" w14:textId="77777777" w:rsidR="003A37BA" w:rsidRDefault="003A37BA" w:rsidP="003A37BA"/>
    <w:p w14:paraId="691ADED5" w14:textId="77777777" w:rsidR="003A37BA" w:rsidRDefault="003A37BA" w:rsidP="003A37BA">
      <w:r>
        <w:t>// Function to print all courses in alphanumeric order</w:t>
      </w:r>
    </w:p>
    <w:p w14:paraId="46E38AEA" w14:textId="77777777" w:rsidR="003A37BA" w:rsidRDefault="003A37BA" w:rsidP="003A37BA">
      <w:r>
        <w:lastRenderedPageBreak/>
        <w:t xml:space="preserve">void </w:t>
      </w:r>
      <w:proofErr w:type="spellStart"/>
      <w:proofErr w:type="gramStart"/>
      <w:r>
        <w:t>printAllCourses</w:t>
      </w:r>
      <w:proofErr w:type="spellEnd"/>
      <w:r>
        <w:t>(</w:t>
      </w:r>
      <w:proofErr w:type="gramEnd"/>
      <w:r>
        <w:t>Vector&lt;Course&gt; courses) {</w:t>
      </w:r>
    </w:p>
    <w:p w14:paraId="2254FE50" w14:textId="77777777" w:rsidR="003A37BA" w:rsidRDefault="003A37BA" w:rsidP="003A37BA">
      <w:r>
        <w:t xml:space="preserve">    sort vector courses by </w:t>
      </w:r>
      <w:proofErr w:type="spellStart"/>
      <w:r>
        <w:t>courseNumber</w:t>
      </w:r>
      <w:proofErr w:type="spellEnd"/>
    </w:p>
    <w:p w14:paraId="31AD0B98" w14:textId="77777777" w:rsidR="003A37BA" w:rsidRDefault="003A37BA" w:rsidP="003A37BA">
      <w:r>
        <w:t xml:space="preserve">    for each course in courses</w:t>
      </w:r>
    </w:p>
    <w:p w14:paraId="56A29977" w14:textId="77777777" w:rsidR="003A37BA" w:rsidRDefault="003A37BA" w:rsidP="003A37BA">
      <w:r>
        <w:t xml:space="preserve">        print </w:t>
      </w:r>
      <w:proofErr w:type="spellStart"/>
      <w:r>
        <w:t>courseNumber</w:t>
      </w:r>
      <w:proofErr w:type="spellEnd"/>
      <w:r>
        <w:t xml:space="preserve"> and name</w:t>
      </w:r>
    </w:p>
    <w:p w14:paraId="36E63C81" w14:textId="77777777" w:rsidR="003A37BA" w:rsidRDefault="003A37BA" w:rsidP="003A37BA">
      <w:r>
        <w:t xml:space="preserve">    end for</w:t>
      </w:r>
    </w:p>
    <w:p w14:paraId="39ABE546" w14:textId="77777777" w:rsidR="003A37BA" w:rsidRDefault="003A37BA" w:rsidP="003A37BA">
      <w:r>
        <w:t>}</w:t>
      </w:r>
    </w:p>
    <w:p w14:paraId="1287820E" w14:textId="77777777" w:rsidR="003A37BA" w:rsidRDefault="003A37BA" w:rsidP="003A37BA"/>
    <w:p w14:paraId="7394FB78" w14:textId="77777777" w:rsidR="003A37BA" w:rsidRDefault="003A37BA" w:rsidP="003A37BA">
      <w:r>
        <w:t>// Function to print a specific course and its prerequisites</w:t>
      </w:r>
    </w:p>
    <w:p w14:paraId="35802720" w14:textId="77777777" w:rsidR="003A37BA" w:rsidRDefault="003A37BA" w:rsidP="003A37BA">
      <w:r>
        <w:t xml:space="preserve">void </w:t>
      </w:r>
      <w:proofErr w:type="spellStart"/>
      <w:proofErr w:type="gramStart"/>
      <w:r>
        <w:t>printCourseDetails</w:t>
      </w:r>
      <w:proofErr w:type="spellEnd"/>
      <w:r>
        <w:t>(</w:t>
      </w:r>
      <w:proofErr w:type="gramEnd"/>
      <w:r>
        <w:t xml:space="preserve">Vector&lt;Course&gt; courses, String </w:t>
      </w:r>
      <w:proofErr w:type="spellStart"/>
      <w:r>
        <w:t>courseNumber</w:t>
      </w:r>
      <w:proofErr w:type="spellEnd"/>
      <w:r>
        <w:t>) {</w:t>
      </w:r>
    </w:p>
    <w:p w14:paraId="1069CC45" w14:textId="77777777" w:rsidR="003A37BA" w:rsidRDefault="003A37BA" w:rsidP="003A37BA">
      <w:r>
        <w:t xml:space="preserve">    for each course in courses</w:t>
      </w:r>
    </w:p>
    <w:p w14:paraId="45CE3E25" w14:textId="77777777" w:rsidR="003A37BA" w:rsidRDefault="003A37BA" w:rsidP="003A37BA">
      <w:r>
        <w:t xml:space="preserve">        if </w:t>
      </w:r>
      <w:proofErr w:type="spellStart"/>
      <w:r>
        <w:t>courseNumber</w:t>
      </w:r>
      <w:proofErr w:type="spellEnd"/>
      <w:r>
        <w:t xml:space="preserve"> matches </w:t>
      </w:r>
      <w:proofErr w:type="spellStart"/>
      <w:proofErr w:type="gramStart"/>
      <w:r>
        <w:t>course.courseNumber</w:t>
      </w:r>
      <w:proofErr w:type="spellEnd"/>
      <w:proofErr w:type="gramEnd"/>
    </w:p>
    <w:p w14:paraId="1432EB6F" w14:textId="77777777" w:rsidR="003A37BA" w:rsidRDefault="003A37BA" w:rsidP="003A37BA">
      <w:r>
        <w:t xml:space="preserve">            print course name</w:t>
      </w:r>
    </w:p>
    <w:p w14:paraId="007EBA93" w14:textId="77777777" w:rsidR="003A37BA" w:rsidRDefault="003A37BA" w:rsidP="003A37BA">
      <w:r>
        <w:t xml:space="preserve">            for each prerequisite in </w:t>
      </w:r>
      <w:proofErr w:type="spellStart"/>
      <w:proofErr w:type="gramStart"/>
      <w:r>
        <w:t>course.prerequisites</w:t>
      </w:r>
      <w:proofErr w:type="spellEnd"/>
      <w:proofErr w:type="gramEnd"/>
    </w:p>
    <w:p w14:paraId="18C84430" w14:textId="77777777" w:rsidR="003A37BA" w:rsidRDefault="003A37BA" w:rsidP="003A37BA">
      <w:r>
        <w:t xml:space="preserve">                print prerequisite </w:t>
      </w:r>
      <w:proofErr w:type="spellStart"/>
      <w:r>
        <w:t>courseNumber</w:t>
      </w:r>
      <w:proofErr w:type="spellEnd"/>
    </w:p>
    <w:p w14:paraId="55ECB469" w14:textId="77777777" w:rsidR="003A37BA" w:rsidRDefault="003A37BA" w:rsidP="003A37BA">
      <w:r>
        <w:t xml:space="preserve">            end for</w:t>
      </w:r>
    </w:p>
    <w:p w14:paraId="74D216B7" w14:textId="77777777" w:rsidR="003A37BA" w:rsidRDefault="003A37BA" w:rsidP="003A37BA">
      <w:r>
        <w:t xml:space="preserve">        end if</w:t>
      </w:r>
    </w:p>
    <w:p w14:paraId="3ABE68A9" w14:textId="77777777" w:rsidR="003A37BA" w:rsidRDefault="003A37BA" w:rsidP="003A37BA">
      <w:r>
        <w:t xml:space="preserve">    end for</w:t>
      </w:r>
    </w:p>
    <w:p w14:paraId="35C1F0BD" w14:textId="77777777" w:rsidR="003A37BA" w:rsidRDefault="003A37BA" w:rsidP="003A37BA">
      <w:r>
        <w:lastRenderedPageBreak/>
        <w:t>}</w:t>
      </w:r>
    </w:p>
    <w:p w14:paraId="2DC1A0AF" w14:textId="77777777" w:rsidR="000D7827" w:rsidRDefault="000D7827" w:rsidP="003A37BA"/>
    <w:p w14:paraId="6C3D583A" w14:textId="77777777" w:rsidR="003A37BA" w:rsidRDefault="003A37BA" w:rsidP="003A37BA">
      <w:r>
        <w:t>2. Hash Table Implementation</w:t>
      </w:r>
    </w:p>
    <w:p w14:paraId="086E938C" w14:textId="77777777" w:rsidR="003A37BA" w:rsidRDefault="003A37BA" w:rsidP="003A37BA">
      <w:r>
        <w:t>// Function to load courses from file into a hash table</w:t>
      </w:r>
    </w:p>
    <w:p w14:paraId="151F19AF" w14:textId="77777777" w:rsidR="003A37BA" w:rsidRDefault="003A37BA" w:rsidP="003A37BA">
      <w:r>
        <w:t xml:space="preserve">void </w:t>
      </w:r>
      <w:proofErr w:type="spellStart"/>
      <w:proofErr w:type="gramStart"/>
      <w:r>
        <w:t>loadCourses</w:t>
      </w:r>
      <w:proofErr w:type="spellEnd"/>
      <w:r>
        <w:t>(</w:t>
      </w:r>
      <w:proofErr w:type="spellStart"/>
      <w:proofErr w:type="gramEnd"/>
      <w:r>
        <w:t>HashTable</w:t>
      </w:r>
      <w:proofErr w:type="spellEnd"/>
      <w:r>
        <w:t>&lt;Course&gt; courses, String filename) {</w:t>
      </w:r>
    </w:p>
    <w:p w14:paraId="65290E69" w14:textId="77777777" w:rsidR="003A37BA" w:rsidRDefault="003A37BA" w:rsidP="003A37BA">
      <w:r>
        <w:t xml:space="preserve">    open file filename</w:t>
      </w:r>
    </w:p>
    <w:p w14:paraId="731AC90E" w14:textId="77777777" w:rsidR="003A37BA" w:rsidRDefault="003A37BA" w:rsidP="003A37BA">
      <w:r>
        <w:t xml:space="preserve">    while not end of file</w:t>
      </w:r>
    </w:p>
    <w:p w14:paraId="65A0020A" w14:textId="77777777" w:rsidR="003A37BA" w:rsidRDefault="003A37BA" w:rsidP="003A37BA">
      <w:r>
        <w:t xml:space="preserve">        read line from file</w:t>
      </w:r>
    </w:p>
    <w:p w14:paraId="467B1F76" w14:textId="77777777" w:rsidR="003A37BA" w:rsidRDefault="003A37BA" w:rsidP="003A37BA">
      <w:r>
        <w:t xml:space="preserve">        parse line into </w:t>
      </w:r>
      <w:proofErr w:type="spellStart"/>
      <w:r>
        <w:t>courseNumber</w:t>
      </w:r>
      <w:proofErr w:type="spellEnd"/>
      <w:r>
        <w:t>, name, prerequisites</w:t>
      </w:r>
    </w:p>
    <w:p w14:paraId="7C72C5EF" w14:textId="77777777" w:rsidR="003A37BA" w:rsidRDefault="003A37BA" w:rsidP="003A37BA">
      <w:r>
        <w:t xml:space="preserve">        create a Course object with parsed data</w:t>
      </w:r>
    </w:p>
    <w:p w14:paraId="5A205A62" w14:textId="77777777" w:rsidR="003A37BA" w:rsidRDefault="003A37BA" w:rsidP="003A37BA">
      <w:r>
        <w:t xml:space="preserve">        add Course object to hash table courses with key as </w:t>
      </w:r>
      <w:proofErr w:type="spellStart"/>
      <w:r>
        <w:t>courseNumber</w:t>
      </w:r>
      <w:proofErr w:type="spellEnd"/>
    </w:p>
    <w:p w14:paraId="2638457C" w14:textId="77777777" w:rsidR="003A37BA" w:rsidRDefault="003A37BA" w:rsidP="003A37BA">
      <w:r>
        <w:t xml:space="preserve">    end while</w:t>
      </w:r>
    </w:p>
    <w:p w14:paraId="57CE5E64" w14:textId="77777777" w:rsidR="003A37BA" w:rsidRDefault="003A37BA" w:rsidP="003A37BA">
      <w:r>
        <w:t xml:space="preserve">    close file</w:t>
      </w:r>
    </w:p>
    <w:p w14:paraId="230812F3" w14:textId="77777777" w:rsidR="003A37BA" w:rsidRDefault="003A37BA" w:rsidP="003A37BA">
      <w:r>
        <w:t>}</w:t>
      </w:r>
    </w:p>
    <w:p w14:paraId="07CBA7FB" w14:textId="77777777" w:rsidR="003A37BA" w:rsidRDefault="003A37BA" w:rsidP="003A37BA"/>
    <w:p w14:paraId="2AF80866" w14:textId="77777777" w:rsidR="003A37BA" w:rsidRDefault="003A37BA" w:rsidP="003A37BA">
      <w:r>
        <w:t>// Function to print all courses in alphanumeric order</w:t>
      </w:r>
    </w:p>
    <w:p w14:paraId="0866FE16" w14:textId="77777777" w:rsidR="003A37BA" w:rsidRDefault="003A37BA" w:rsidP="003A37BA">
      <w:r>
        <w:t xml:space="preserve">void </w:t>
      </w:r>
      <w:proofErr w:type="spellStart"/>
      <w:proofErr w:type="gramStart"/>
      <w:r>
        <w:t>printAllCourses</w:t>
      </w:r>
      <w:proofErr w:type="spellEnd"/>
      <w:r>
        <w:t>(</w:t>
      </w:r>
      <w:proofErr w:type="spellStart"/>
      <w:proofErr w:type="gramEnd"/>
      <w:r>
        <w:t>HashTable</w:t>
      </w:r>
      <w:proofErr w:type="spellEnd"/>
      <w:r>
        <w:t>&lt;Course&gt; courses) {</w:t>
      </w:r>
    </w:p>
    <w:p w14:paraId="722E3AFA" w14:textId="77777777" w:rsidR="003A37BA" w:rsidRDefault="003A37BA" w:rsidP="003A37BA">
      <w:r>
        <w:t xml:space="preserve">    create a list from hash table keys (</w:t>
      </w:r>
      <w:proofErr w:type="spellStart"/>
      <w:r>
        <w:t>courseNumbers</w:t>
      </w:r>
      <w:proofErr w:type="spellEnd"/>
      <w:r>
        <w:t>)</w:t>
      </w:r>
    </w:p>
    <w:p w14:paraId="7299705E" w14:textId="77777777" w:rsidR="003A37BA" w:rsidRDefault="003A37BA" w:rsidP="003A37BA">
      <w:r>
        <w:lastRenderedPageBreak/>
        <w:t xml:space="preserve">    sort list by </w:t>
      </w:r>
      <w:proofErr w:type="spellStart"/>
      <w:r>
        <w:t>courseNumber</w:t>
      </w:r>
      <w:proofErr w:type="spellEnd"/>
    </w:p>
    <w:p w14:paraId="0378C78E" w14:textId="77777777" w:rsidR="003A37BA" w:rsidRDefault="003A37BA" w:rsidP="003A37BA">
      <w:r>
        <w:t xml:space="preserve">    for each </w:t>
      </w:r>
      <w:proofErr w:type="spellStart"/>
      <w:r>
        <w:t>courseNumber</w:t>
      </w:r>
      <w:proofErr w:type="spellEnd"/>
      <w:r>
        <w:t xml:space="preserve"> in sorted list</w:t>
      </w:r>
    </w:p>
    <w:p w14:paraId="4B8C3A5F" w14:textId="77777777" w:rsidR="003A37BA" w:rsidRDefault="003A37BA" w:rsidP="003A37BA">
      <w:r>
        <w:t xml:space="preserve">        retrieve course from hash table</w:t>
      </w:r>
    </w:p>
    <w:p w14:paraId="5DA839A8" w14:textId="77777777" w:rsidR="003A37BA" w:rsidRDefault="003A37BA" w:rsidP="003A37BA">
      <w:r>
        <w:t xml:space="preserve">        print </w:t>
      </w:r>
      <w:proofErr w:type="spellStart"/>
      <w:r>
        <w:t>courseNumber</w:t>
      </w:r>
      <w:proofErr w:type="spellEnd"/>
      <w:r>
        <w:t xml:space="preserve"> and name</w:t>
      </w:r>
    </w:p>
    <w:p w14:paraId="19B8D87F" w14:textId="77777777" w:rsidR="003A37BA" w:rsidRDefault="003A37BA" w:rsidP="003A37BA">
      <w:r>
        <w:t xml:space="preserve">    end for</w:t>
      </w:r>
    </w:p>
    <w:p w14:paraId="63563A47" w14:textId="77777777" w:rsidR="003A37BA" w:rsidRDefault="003A37BA" w:rsidP="003A37BA">
      <w:r>
        <w:t>}</w:t>
      </w:r>
    </w:p>
    <w:p w14:paraId="7E06B432" w14:textId="77777777" w:rsidR="003A37BA" w:rsidRDefault="003A37BA" w:rsidP="003A37BA"/>
    <w:p w14:paraId="623BCC69" w14:textId="77777777" w:rsidR="003A37BA" w:rsidRDefault="003A37BA" w:rsidP="003A37BA">
      <w:r>
        <w:t>// Function to print a specific course and its prerequisites</w:t>
      </w:r>
    </w:p>
    <w:p w14:paraId="2B1DC7DD" w14:textId="77777777" w:rsidR="003A37BA" w:rsidRDefault="003A37BA" w:rsidP="003A37BA">
      <w:r>
        <w:t xml:space="preserve">void </w:t>
      </w:r>
      <w:proofErr w:type="spellStart"/>
      <w:proofErr w:type="gramStart"/>
      <w:r>
        <w:t>printCourseDetails</w:t>
      </w:r>
      <w:proofErr w:type="spellEnd"/>
      <w:r>
        <w:t>(</w:t>
      </w:r>
      <w:proofErr w:type="spellStart"/>
      <w:proofErr w:type="gramEnd"/>
      <w:r>
        <w:t>HashTable</w:t>
      </w:r>
      <w:proofErr w:type="spellEnd"/>
      <w:r>
        <w:t xml:space="preserve">&lt;Course&gt; courses, String </w:t>
      </w:r>
      <w:proofErr w:type="spellStart"/>
      <w:r>
        <w:t>courseNumber</w:t>
      </w:r>
      <w:proofErr w:type="spellEnd"/>
      <w:r>
        <w:t>) {</w:t>
      </w:r>
    </w:p>
    <w:p w14:paraId="30893C75" w14:textId="77777777" w:rsidR="003A37BA" w:rsidRDefault="003A37BA" w:rsidP="003A37BA">
      <w:r>
        <w:t xml:space="preserve">    retrieve course from hash table using </w:t>
      </w:r>
      <w:proofErr w:type="spellStart"/>
      <w:r>
        <w:t>courseNumber</w:t>
      </w:r>
      <w:proofErr w:type="spellEnd"/>
    </w:p>
    <w:p w14:paraId="1BE11FCF" w14:textId="77777777" w:rsidR="003A37BA" w:rsidRDefault="003A37BA" w:rsidP="003A37BA">
      <w:r>
        <w:t xml:space="preserve">    if course exists</w:t>
      </w:r>
    </w:p>
    <w:p w14:paraId="268E10BB" w14:textId="77777777" w:rsidR="003A37BA" w:rsidRDefault="003A37BA" w:rsidP="003A37BA">
      <w:r>
        <w:t xml:space="preserve">        print course name</w:t>
      </w:r>
    </w:p>
    <w:p w14:paraId="3324A92E" w14:textId="77777777" w:rsidR="003A37BA" w:rsidRDefault="003A37BA" w:rsidP="003A37BA">
      <w:r>
        <w:t xml:space="preserve">        for each prerequisite in </w:t>
      </w:r>
      <w:proofErr w:type="spellStart"/>
      <w:proofErr w:type="gramStart"/>
      <w:r>
        <w:t>course.prerequisites</w:t>
      </w:r>
      <w:proofErr w:type="spellEnd"/>
      <w:proofErr w:type="gramEnd"/>
    </w:p>
    <w:p w14:paraId="207B1BFC" w14:textId="77777777" w:rsidR="003A37BA" w:rsidRDefault="003A37BA" w:rsidP="003A37BA">
      <w:r>
        <w:t xml:space="preserve">            print prerequisite </w:t>
      </w:r>
      <w:proofErr w:type="spellStart"/>
      <w:r>
        <w:t>courseNumber</w:t>
      </w:r>
      <w:proofErr w:type="spellEnd"/>
    </w:p>
    <w:p w14:paraId="2DED56F5" w14:textId="77777777" w:rsidR="003A37BA" w:rsidRDefault="003A37BA" w:rsidP="003A37BA">
      <w:r>
        <w:t xml:space="preserve">        end for</w:t>
      </w:r>
    </w:p>
    <w:p w14:paraId="052DC8A1" w14:textId="77777777" w:rsidR="003A37BA" w:rsidRDefault="003A37BA" w:rsidP="003A37BA">
      <w:r>
        <w:t xml:space="preserve">    end if</w:t>
      </w:r>
    </w:p>
    <w:p w14:paraId="487670E0" w14:textId="77777777" w:rsidR="003A37BA" w:rsidRDefault="003A37BA" w:rsidP="003A37BA">
      <w:r>
        <w:t>}</w:t>
      </w:r>
    </w:p>
    <w:p w14:paraId="05445B50" w14:textId="77777777" w:rsidR="000D7827" w:rsidRDefault="000D7827" w:rsidP="003A37BA"/>
    <w:p w14:paraId="02D5178C" w14:textId="77777777" w:rsidR="003A37BA" w:rsidRDefault="003A37BA" w:rsidP="003A37BA">
      <w:r>
        <w:lastRenderedPageBreak/>
        <w:t>3. Binary Search Tree Implementation</w:t>
      </w:r>
    </w:p>
    <w:p w14:paraId="43F504FD" w14:textId="77777777" w:rsidR="003A37BA" w:rsidRDefault="003A37BA" w:rsidP="003A37BA">
      <w:r>
        <w:t>// Function to load courses from file into a binary search tree</w:t>
      </w:r>
    </w:p>
    <w:p w14:paraId="29CD416B" w14:textId="77777777" w:rsidR="003A37BA" w:rsidRDefault="003A37BA" w:rsidP="003A37BA">
      <w:r>
        <w:t xml:space="preserve">void </w:t>
      </w:r>
      <w:proofErr w:type="spellStart"/>
      <w:proofErr w:type="gramStart"/>
      <w:r>
        <w:t>loadCourses</w:t>
      </w:r>
      <w:proofErr w:type="spellEnd"/>
      <w:r>
        <w:t>(</w:t>
      </w:r>
      <w:proofErr w:type="gramEnd"/>
      <w:r>
        <w:t>Tree&lt;Course&gt; courses, String filename) {</w:t>
      </w:r>
    </w:p>
    <w:p w14:paraId="425378BE" w14:textId="77777777" w:rsidR="003A37BA" w:rsidRDefault="003A37BA" w:rsidP="003A37BA">
      <w:r>
        <w:t xml:space="preserve">    open file filename</w:t>
      </w:r>
    </w:p>
    <w:p w14:paraId="174BE6D2" w14:textId="77777777" w:rsidR="003A37BA" w:rsidRDefault="003A37BA" w:rsidP="003A37BA">
      <w:r>
        <w:t xml:space="preserve">    while not end of file</w:t>
      </w:r>
    </w:p>
    <w:p w14:paraId="55E2B8F1" w14:textId="77777777" w:rsidR="003A37BA" w:rsidRDefault="003A37BA" w:rsidP="003A37BA">
      <w:r>
        <w:t xml:space="preserve">        read line from file</w:t>
      </w:r>
    </w:p>
    <w:p w14:paraId="75DDC74B" w14:textId="77777777" w:rsidR="003A37BA" w:rsidRDefault="003A37BA" w:rsidP="003A37BA">
      <w:r>
        <w:t xml:space="preserve">        parse line into </w:t>
      </w:r>
      <w:proofErr w:type="spellStart"/>
      <w:r>
        <w:t>courseNumber</w:t>
      </w:r>
      <w:proofErr w:type="spellEnd"/>
      <w:r>
        <w:t>, name, prerequisites</w:t>
      </w:r>
    </w:p>
    <w:p w14:paraId="58338EF7" w14:textId="77777777" w:rsidR="003A37BA" w:rsidRDefault="003A37BA" w:rsidP="003A37BA">
      <w:r>
        <w:t xml:space="preserve">        create a Course object with parsed data</w:t>
      </w:r>
    </w:p>
    <w:p w14:paraId="4D008A59" w14:textId="77777777" w:rsidR="003A37BA" w:rsidRDefault="003A37BA" w:rsidP="003A37BA">
      <w:r>
        <w:t xml:space="preserve">        add Course object to tree courses</w:t>
      </w:r>
    </w:p>
    <w:p w14:paraId="28C85266" w14:textId="77777777" w:rsidR="003A37BA" w:rsidRDefault="003A37BA" w:rsidP="003A37BA">
      <w:r>
        <w:t xml:space="preserve">    end while</w:t>
      </w:r>
    </w:p>
    <w:p w14:paraId="280DD345" w14:textId="77777777" w:rsidR="003A37BA" w:rsidRDefault="003A37BA" w:rsidP="003A37BA">
      <w:r>
        <w:t xml:space="preserve">    close file</w:t>
      </w:r>
    </w:p>
    <w:p w14:paraId="356ECB18" w14:textId="77777777" w:rsidR="003A37BA" w:rsidRDefault="003A37BA" w:rsidP="003A37BA">
      <w:r>
        <w:t>}</w:t>
      </w:r>
    </w:p>
    <w:p w14:paraId="76722711" w14:textId="77777777" w:rsidR="003A37BA" w:rsidRDefault="003A37BA" w:rsidP="003A37BA"/>
    <w:p w14:paraId="14519EBB" w14:textId="77777777" w:rsidR="003A37BA" w:rsidRDefault="003A37BA" w:rsidP="003A37BA">
      <w:r>
        <w:t>// Function to print all courses in alphanumeric order</w:t>
      </w:r>
    </w:p>
    <w:p w14:paraId="1A43209C" w14:textId="77777777" w:rsidR="003A37BA" w:rsidRDefault="003A37BA" w:rsidP="003A37BA">
      <w:r>
        <w:t xml:space="preserve">void </w:t>
      </w:r>
      <w:proofErr w:type="spellStart"/>
      <w:proofErr w:type="gramStart"/>
      <w:r>
        <w:t>printAllCourses</w:t>
      </w:r>
      <w:proofErr w:type="spellEnd"/>
      <w:r>
        <w:t>(</w:t>
      </w:r>
      <w:proofErr w:type="gramEnd"/>
      <w:r>
        <w:t>Tree&lt;Course&gt; courses) {</w:t>
      </w:r>
    </w:p>
    <w:p w14:paraId="1C46CEC0" w14:textId="77777777" w:rsidR="003A37BA" w:rsidRDefault="003A37BA" w:rsidP="003A37BA">
      <w:r>
        <w:t xml:space="preserve">    traverse tree in order (in-order traversal)</w:t>
      </w:r>
    </w:p>
    <w:p w14:paraId="63765990" w14:textId="77777777" w:rsidR="003A37BA" w:rsidRDefault="003A37BA" w:rsidP="003A37BA">
      <w:r>
        <w:t xml:space="preserve">    for each course in traversal</w:t>
      </w:r>
    </w:p>
    <w:p w14:paraId="4E56E3E5" w14:textId="77777777" w:rsidR="003A37BA" w:rsidRDefault="003A37BA" w:rsidP="003A37BA">
      <w:r>
        <w:lastRenderedPageBreak/>
        <w:t xml:space="preserve">        print </w:t>
      </w:r>
      <w:proofErr w:type="spellStart"/>
      <w:r>
        <w:t>courseNumber</w:t>
      </w:r>
      <w:proofErr w:type="spellEnd"/>
      <w:r>
        <w:t xml:space="preserve"> and name</w:t>
      </w:r>
    </w:p>
    <w:p w14:paraId="7671A852" w14:textId="77777777" w:rsidR="003A37BA" w:rsidRDefault="003A37BA" w:rsidP="003A37BA">
      <w:r>
        <w:t xml:space="preserve">    end for</w:t>
      </w:r>
    </w:p>
    <w:p w14:paraId="015353B8" w14:textId="77777777" w:rsidR="003A37BA" w:rsidRDefault="003A37BA" w:rsidP="003A37BA">
      <w:r>
        <w:t>}</w:t>
      </w:r>
    </w:p>
    <w:p w14:paraId="74BF6C1E" w14:textId="77777777" w:rsidR="003A37BA" w:rsidRDefault="003A37BA" w:rsidP="003A37BA"/>
    <w:p w14:paraId="6EA3B687" w14:textId="77777777" w:rsidR="003A37BA" w:rsidRDefault="003A37BA" w:rsidP="003A37BA">
      <w:r>
        <w:t>// Function to print a specific course and its prerequisites</w:t>
      </w:r>
    </w:p>
    <w:p w14:paraId="199E598C" w14:textId="77777777" w:rsidR="003A37BA" w:rsidRDefault="003A37BA" w:rsidP="003A37BA">
      <w:r>
        <w:t xml:space="preserve">void </w:t>
      </w:r>
      <w:proofErr w:type="spellStart"/>
      <w:proofErr w:type="gramStart"/>
      <w:r>
        <w:t>printCourseDetails</w:t>
      </w:r>
      <w:proofErr w:type="spellEnd"/>
      <w:r>
        <w:t>(</w:t>
      </w:r>
      <w:proofErr w:type="gramEnd"/>
      <w:r>
        <w:t xml:space="preserve">Tree&lt;Course&gt; courses, String </w:t>
      </w:r>
      <w:proofErr w:type="spellStart"/>
      <w:r>
        <w:t>courseNumber</w:t>
      </w:r>
      <w:proofErr w:type="spellEnd"/>
      <w:r>
        <w:t>) {</w:t>
      </w:r>
    </w:p>
    <w:p w14:paraId="6ADE171D" w14:textId="77777777" w:rsidR="003A37BA" w:rsidRDefault="003A37BA" w:rsidP="003A37BA">
      <w:r>
        <w:t xml:space="preserve">    find course in tree using </w:t>
      </w:r>
      <w:proofErr w:type="spellStart"/>
      <w:r>
        <w:t>courseNumber</w:t>
      </w:r>
      <w:proofErr w:type="spellEnd"/>
    </w:p>
    <w:p w14:paraId="6529A9C5" w14:textId="77777777" w:rsidR="003A37BA" w:rsidRDefault="003A37BA" w:rsidP="003A37BA">
      <w:r>
        <w:t xml:space="preserve">    if course exists</w:t>
      </w:r>
    </w:p>
    <w:p w14:paraId="0A62DCB0" w14:textId="77777777" w:rsidR="003A37BA" w:rsidRDefault="003A37BA" w:rsidP="003A37BA">
      <w:r>
        <w:t xml:space="preserve">        print course name</w:t>
      </w:r>
    </w:p>
    <w:p w14:paraId="0DB8F18E" w14:textId="77777777" w:rsidR="003A37BA" w:rsidRDefault="003A37BA" w:rsidP="003A37BA">
      <w:r>
        <w:t xml:space="preserve">        for each prerequisite in </w:t>
      </w:r>
      <w:proofErr w:type="spellStart"/>
      <w:proofErr w:type="gramStart"/>
      <w:r>
        <w:t>course.prerequisites</w:t>
      </w:r>
      <w:proofErr w:type="spellEnd"/>
      <w:proofErr w:type="gramEnd"/>
    </w:p>
    <w:p w14:paraId="0B178F1C" w14:textId="77777777" w:rsidR="003A37BA" w:rsidRDefault="003A37BA" w:rsidP="003A37BA">
      <w:r>
        <w:t xml:space="preserve">            print prerequisite </w:t>
      </w:r>
      <w:proofErr w:type="spellStart"/>
      <w:r>
        <w:t>courseNumber</w:t>
      </w:r>
      <w:proofErr w:type="spellEnd"/>
    </w:p>
    <w:p w14:paraId="21D9D354" w14:textId="77777777" w:rsidR="003A37BA" w:rsidRDefault="003A37BA" w:rsidP="003A37BA">
      <w:r>
        <w:t xml:space="preserve">        end for</w:t>
      </w:r>
    </w:p>
    <w:p w14:paraId="3C8D1329" w14:textId="77777777" w:rsidR="003A37BA" w:rsidRDefault="003A37BA" w:rsidP="003A37BA">
      <w:r>
        <w:t xml:space="preserve">    end if</w:t>
      </w:r>
    </w:p>
    <w:p w14:paraId="0B24D6FA" w14:textId="77777777" w:rsidR="003A37BA" w:rsidRDefault="003A37BA" w:rsidP="003A37BA">
      <w:r>
        <w:t>}</w:t>
      </w:r>
    </w:p>
    <w:p w14:paraId="43D8779B" w14:textId="6A25DD09" w:rsidR="005021B3" w:rsidRDefault="006F762D" w:rsidP="006F762D">
      <w:pPr>
        <w:ind w:firstLine="0"/>
        <w:rPr>
          <w:b/>
          <w:bCs/>
        </w:rPr>
      </w:pPr>
      <w:r w:rsidRPr="005021B3">
        <w:rPr>
          <w:b/>
          <w:bCs/>
        </w:rPr>
        <w:t>Runtime Analysis</w:t>
      </w:r>
    </w:p>
    <w:tbl>
      <w:tblPr>
        <w:tblStyle w:val="TableGrid"/>
        <w:tblW w:w="0" w:type="auto"/>
        <w:tblLook w:val="04A0" w:firstRow="1" w:lastRow="0" w:firstColumn="1" w:lastColumn="0" w:noHBand="0" w:noVBand="1"/>
      </w:tblPr>
      <w:tblGrid>
        <w:gridCol w:w="1167"/>
        <w:gridCol w:w="1169"/>
        <w:gridCol w:w="1603"/>
        <w:gridCol w:w="1152"/>
        <w:gridCol w:w="1166"/>
        <w:gridCol w:w="1154"/>
        <w:gridCol w:w="1249"/>
      </w:tblGrid>
      <w:tr w:rsidR="00AC10E5" w14:paraId="61E413FD" w14:textId="77777777" w:rsidTr="00AC10E5">
        <w:tc>
          <w:tcPr>
            <w:tcW w:w="1167" w:type="dxa"/>
          </w:tcPr>
          <w:p w14:paraId="6C22EA9A" w14:textId="28F76C93" w:rsidR="00AC10E5" w:rsidRDefault="00AC10E5" w:rsidP="006F762D">
            <w:pPr>
              <w:ind w:firstLine="0"/>
              <w:rPr>
                <w:b/>
                <w:bCs/>
              </w:rPr>
            </w:pPr>
            <w:r w:rsidRPr="00AC10E5">
              <w:rPr>
                <w:b/>
                <w:bCs/>
              </w:rPr>
              <w:t>Data Structure</w:t>
            </w:r>
          </w:p>
        </w:tc>
        <w:tc>
          <w:tcPr>
            <w:tcW w:w="1169" w:type="dxa"/>
          </w:tcPr>
          <w:p w14:paraId="4441D0E7" w14:textId="60444FA8" w:rsidR="00AC10E5" w:rsidRDefault="00AC10E5" w:rsidP="006F762D">
            <w:pPr>
              <w:ind w:firstLine="0"/>
              <w:rPr>
                <w:b/>
                <w:bCs/>
              </w:rPr>
            </w:pPr>
            <w:r w:rsidRPr="00AC10E5">
              <w:rPr>
                <w:b/>
                <w:bCs/>
              </w:rPr>
              <w:t>Operation</w:t>
            </w:r>
          </w:p>
        </w:tc>
        <w:tc>
          <w:tcPr>
            <w:tcW w:w="1263" w:type="dxa"/>
          </w:tcPr>
          <w:p w14:paraId="128EF6AE" w14:textId="13B08579" w:rsidR="00AC10E5" w:rsidRDefault="00AC10E5" w:rsidP="006F762D">
            <w:pPr>
              <w:ind w:firstLine="0"/>
              <w:rPr>
                <w:b/>
                <w:bCs/>
              </w:rPr>
            </w:pPr>
            <w:r w:rsidRPr="00AC10E5">
              <w:rPr>
                <w:b/>
                <w:bCs/>
              </w:rPr>
              <w:t>Code Line Description</w:t>
            </w:r>
          </w:p>
        </w:tc>
        <w:tc>
          <w:tcPr>
            <w:tcW w:w="1152" w:type="dxa"/>
          </w:tcPr>
          <w:p w14:paraId="119A37DF" w14:textId="3B0B7D57" w:rsidR="00AC10E5" w:rsidRDefault="00AC10E5" w:rsidP="006F762D">
            <w:pPr>
              <w:ind w:firstLine="0"/>
              <w:rPr>
                <w:b/>
                <w:bCs/>
              </w:rPr>
            </w:pPr>
            <w:r w:rsidRPr="00AC10E5">
              <w:rPr>
                <w:b/>
                <w:bCs/>
              </w:rPr>
              <w:t>Line Cost</w:t>
            </w:r>
          </w:p>
        </w:tc>
        <w:tc>
          <w:tcPr>
            <w:tcW w:w="1166" w:type="dxa"/>
          </w:tcPr>
          <w:p w14:paraId="645E2480" w14:textId="0653DA84" w:rsidR="00AC10E5" w:rsidRDefault="00AC10E5" w:rsidP="006F762D">
            <w:pPr>
              <w:ind w:firstLine="0"/>
              <w:rPr>
                <w:b/>
                <w:bCs/>
              </w:rPr>
            </w:pPr>
            <w:r w:rsidRPr="00AC10E5">
              <w:rPr>
                <w:b/>
                <w:bCs/>
              </w:rPr>
              <w:t>Times Executed</w:t>
            </w:r>
          </w:p>
        </w:tc>
        <w:tc>
          <w:tcPr>
            <w:tcW w:w="1154" w:type="dxa"/>
          </w:tcPr>
          <w:p w14:paraId="0AAB2F13" w14:textId="5F3FDB9B" w:rsidR="00AC10E5" w:rsidRDefault="00AC10E5" w:rsidP="006F762D">
            <w:pPr>
              <w:ind w:firstLine="0"/>
              <w:rPr>
                <w:b/>
                <w:bCs/>
              </w:rPr>
            </w:pPr>
            <w:r w:rsidRPr="00AC10E5">
              <w:rPr>
                <w:b/>
                <w:bCs/>
              </w:rPr>
              <w:t>Total Cost</w:t>
            </w:r>
          </w:p>
        </w:tc>
        <w:tc>
          <w:tcPr>
            <w:tcW w:w="1139" w:type="dxa"/>
          </w:tcPr>
          <w:p w14:paraId="6439A6F2" w14:textId="706CF6E1" w:rsidR="00AC10E5" w:rsidRDefault="00B844F8" w:rsidP="006F762D">
            <w:pPr>
              <w:ind w:firstLine="0"/>
              <w:rPr>
                <w:b/>
                <w:bCs/>
              </w:rPr>
            </w:pPr>
            <w:r w:rsidRPr="00B844F8">
              <w:rPr>
                <w:b/>
                <w:bCs/>
              </w:rPr>
              <w:t>Complexity</w:t>
            </w:r>
          </w:p>
        </w:tc>
      </w:tr>
      <w:tr w:rsidR="00AC10E5" w14:paraId="129C6BB5" w14:textId="77777777" w:rsidTr="00AC10E5">
        <w:tc>
          <w:tcPr>
            <w:tcW w:w="1167" w:type="dxa"/>
          </w:tcPr>
          <w:p w14:paraId="05DFC4FA" w14:textId="2B7C83E7" w:rsidR="00AC10E5" w:rsidRPr="0084797D" w:rsidRDefault="00B844F8" w:rsidP="006F762D">
            <w:pPr>
              <w:ind w:firstLine="0"/>
            </w:pPr>
            <w:r w:rsidRPr="0084797D">
              <w:t>Vector</w:t>
            </w:r>
          </w:p>
        </w:tc>
        <w:tc>
          <w:tcPr>
            <w:tcW w:w="11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3"/>
            </w:tblGrid>
            <w:tr w:rsidR="00B844F8" w:rsidRPr="00B844F8" w14:paraId="1BEC7E3C" w14:textId="77777777" w:rsidTr="00B844F8">
              <w:trPr>
                <w:tblCellSpacing w:w="15" w:type="dxa"/>
              </w:trPr>
              <w:tc>
                <w:tcPr>
                  <w:tcW w:w="0" w:type="auto"/>
                  <w:vAlign w:val="center"/>
                  <w:hideMark/>
                </w:tcPr>
                <w:p w14:paraId="2B955BB8" w14:textId="77777777" w:rsidR="00B844F8" w:rsidRPr="00B844F8" w:rsidRDefault="00B844F8" w:rsidP="00B844F8">
                  <w:pPr>
                    <w:spacing w:line="240" w:lineRule="auto"/>
                    <w:ind w:firstLine="0"/>
                  </w:pPr>
                  <w:r w:rsidRPr="00B844F8">
                    <w:t>Load Courses</w:t>
                  </w:r>
                </w:p>
              </w:tc>
            </w:tr>
          </w:tbl>
          <w:p w14:paraId="5AB375D9" w14:textId="77777777" w:rsidR="00B844F8" w:rsidRPr="00B844F8" w:rsidRDefault="00B844F8" w:rsidP="00B844F8">
            <w:pPr>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4F8" w:rsidRPr="00B844F8" w14:paraId="37CC04EA" w14:textId="77777777" w:rsidTr="00B844F8">
              <w:trPr>
                <w:tblCellSpacing w:w="15" w:type="dxa"/>
              </w:trPr>
              <w:tc>
                <w:tcPr>
                  <w:tcW w:w="0" w:type="auto"/>
                  <w:vAlign w:val="center"/>
                  <w:hideMark/>
                </w:tcPr>
                <w:p w14:paraId="31BCEC8F" w14:textId="77777777" w:rsidR="00B844F8" w:rsidRPr="00B844F8" w:rsidRDefault="00B844F8" w:rsidP="00B844F8">
                  <w:pPr>
                    <w:spacing w:line="240" w:lineRule="auto"/>
                    <w:ind w:firstLine="0"/>
                  </w:pPr>
                </w:p>
              </w:tc>
            </w:tr>
          </w:tbl>
          <w:p w14:paraId="5AD6797D" w14:textId="77777777" w:rsidR="00AC10E5" w:rsidRPr="0084797D" w:rsidRDefault="00AC10E5" w:rsidP="006F762D">
            <w:pPr>
              <w:ind w:firstLine="0"/>
            </w:pPr>
          </w:p>
        </w:tc>
        <w:tc>
          <w:tcPr>
            <w:tcW w:w="1263" w:type="dxa"/>
          </w:tcPr>
          <w:p w14:paraId="74946C28" w14:textId="542EDE35" w:rsidR="00AC10E5" w:rsidRPr="0084797D" w:rsidRDefault="0084797D" w:rsidP="006F762D">
            <w:pPr>
              <w:ind w:firstLine="0"/>
            </w:pPr>
            <w:r w:rsidRPr="0084797D">
              <w:t>‘</w:t>
            </w:r>
            <w:proofErr w:type="gramStart"/>
            <w:r w:rsidRPr="0084797D">
              <w:t>for</w:t>
            </w:r>
            <w:proofErr w:type="gramEnd"/>
            <w:r w:rsidRPr="0084797D">
              <w:t xml:space="preserve"> all courses</w:t>
            </w:r>
            <w:r w:rsidRPr="0084797D">
              <w:t>’</w:t>
            </w:r>
          </w:p>
        </w:tc>
        <w:tc>
          <w:tcPr>
            <w:tcW w:w="1152" w:type="dxa"/>
          </w:tcPr>
          <w:p w14:paraId="7D06235A" w14:textId="6839AAA4" w:rsidR="00AC10E5" w:rsidRPr="0084797D" w:rsidRDefault="008649B7" w:rsidP="006F762D">
            <w:pPr>
              <w:ind w:firstLine="0"/>
            </w:pPr>
            <w:r w:rsidRPr="008649B7">
              <w:t>1</w:t>
            </w:r>
          </w:p>
        </w:tc>
        <w:tc>
          <w:tcPr>
            <w:tcW w:w="1166" w:type="dxa"/>
          </w:tcPr>
          <w:p w14:paraId="6F873864" w14:textId="60B7CCFA" w:rsidR="00AC10E5" w:rsidRPr="0084797D" w:rsidRDefault="008649B7" w:rsidP="006F762D">
            <w:pPr>
              <w:ind w:firstLine="0"/>
            </w:pPr>
            <w:r>
              <w:t>n</w:t>
            </w:r>
          </w:p>
        </w:tc>
        <w:tc>
          <w:tcPr>
            <w:tcW w:w="1154" w:type="dxa"/>
          </w:tcPr>
          <w:p w14:paraId="318B488B" w14:textId="0F3AD223" w:rsidR="00AC10E5" w:rsidRPr="0084797D" w:rsidRDefault="00531A34" w:rsidP="006F762D">
            <w:pPr>
              <w:ind w:firstLine="0"/>
            </w:pPr>
            <w:r w:rsidRPr="00531A34">
              <w:t>n</w:t>
            </w:r>
          </w:p>
        </w:tc>
        <w:tc>
          <w:tcPr>
            <w:tcW w:w="1139" w:type="dxa"/>
          </w:tcPr>
          <w:p w14:paraId="476ACBD8" w14:textId="0FCCD13B" w:rsidR="00AC10E5" w:rsidRPr="0084797D" w:rsidRDefault="00F7370C" w:rsidP="006F762D">
            <w:pPr>
              <w:ind w:firstLine="0"/>
            </w:pPr>
            <w:r w:rsidRPr="00F7370C">
              <w:t>O(n)</w:t>
            </w:r>
          </w:p>
        </w:tc>
      </w:tr>
      <w:tr w:rsidR="00AC10E5" w14:paraId="5DE42940" w14:textId="77777777" w:rsidTr="00AC10E5">
        <w:tc>
          <w:tcPr>
            <w:tcW w:w="1167" w:type="dxa"/>
          </w:tcPr>
          <w:p w14:paraId="15DCBEE5" w14:textId="77777777" w:rsidR="00AC10E5" w:rsidRPr="0084797D" w:rsidRDefault="00AC10E5" w:rsidP="006F762D">
            <w:pPr>
              <w:ind w:firstLine="0"/>
            </w:pPr>
          </w:p>
        </w:tc>
        <w:tc>
          <w:tcPr>
            <w:tcW w:w="1169" w:type="dxa"/>
          </w:tcPr>
          <w:p w14:paraId="595E0A63" w14:textId="03039F6F" w:rsidR="00AC10E5" w:rsidRPr="0084797D" w:rsidRDefault="00B844F8" w:rsidP="006F762D">
            <w:pPr>
              <w:ind w:firstLine="0"/>
            </w:pPr>
            <w:r w:rsidRPr="0084797D">
              <w:t>Print All Courses</w:t>
            </w:r>
          </w:p>
        </w:tc>
        <w:tc>
          <w:tcPr>
            <w:tcW w:w="1263" w:type="dxa"/>
          </w:tcPr>
          <w:p w14:paraId="50941D40" w14:textId="7B98E829" w:rsidR="00AC10E5" w:rsidRPr="0084797D" w:rsidRDefault="001207EF" w:rsidP="006F762D">
            <w:pPr>
              <w:ind w:firstLine="0"/>
            </w:pPr>
            <w:r>
              <w:t>‘</w:t>
            </w:r>
            <w:proofErr w:type="gramStart"/>
            <w:r w:rsidRPr="001207EF">
              <w:t>sort</w:t>
            </w:r>
            <w:proofErr w:type="gramEnd"/>
            <w:r w:rsidRPr="001207EF">
              <w:t xml:space="preserve"> vector courses by </w:t>
            </w:r>
            <w:proofErr w:type="spellStart"/>
            <w:r w:rsidRPr="001207EF">
              <w:t>courseNumber</w:t>
            </w:r>
            <w:proofErr w:type="spellEnd"/>
            <w:r>
              <w:t>’</w:t>
            </w:r>
          </w:p>
        </w:tc>
        <w:tc>
          <w:tcPr>
            <w:tcW w:w="11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8649B7" w:rsidRPr="008649B7" w14:paraId="391B513B" w14:textId="77777777" w:rsidTr="008649B7">
              <w:trPr>
                <w:tblCellSpacing w:w="15" w:type="dxa"/>
              </w:trPr>
              <w:tc>
                <w:tcPr>
                  <w:tcW w:w="0" w:type="auto"/>
                  <w:vAlign w:val="center"/>
                  <w:hideMark/>
                </w:tcPr>
                <w:p w14:paraId="1D6EA777" w14:textId="77777777" w:rsidR="008649B7" w:rsidRPr="008649B7" w:rsidRDefault="008649B7" w:rsidP="008649B7">
                  <w:pPr>
                    <w:spacing w:line="240" w:lineRule="auto"/>
                    <w:ind w:firstLine="0"/>
                  </w:pPr>
                  <w:r w:rsidRPr="008649B7">
                    <w:t>n log n</w:t>
                  </w:r>
                </w:p>
              </w:tc>
            </w:tr>
          </w:tbl>
          <w:p w14:paraId="68080578" w14:textId="77777777" w:rsidR="008649B7" w:rsidRPr="008649B7" w:rsidRDefault="008649B7" w:rsidP="008649B7">
            <w:pPr>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49B7" w:rsidRPr="008649B7" w14:paraId="61BD1606" w14:textId="77777777" w:rsidTr="008649B7">
              <w:trPr>
                <w:tblCellSpacing w:w="15" w:type="dxa"/>
              </w:trPr>
              <w:tc>
                <w:tcPr>
                  <w:tcW w:w="0" w:type="auto"/>
                  <w:vAlign w:val="center"/>
                  <w:hideMark/>
                </w:tcPr>
                <w:p w14:paraId="16C6BFE9" w14:textId="77777777" w:rsidR="008649B7" w:rsidRPr="008649B7" w:rsidRDefault="008649B7" w:rsidP="008649B7">
                  <w:pPr>
                    <w:spacing w:line="240" w:lineRule="auto"/>
                    <w:ind w:firstLine="0"/>
                  </w:pPr>
                </w:p>
              </w:tc>
            </w:tr>
          </w:tbl>
          <w:p w14:paraId="5D32F3B8" w14:textId="77777777" w:rsidR="00AC10E5" w:rsidRPr="0084797D" w:rsidRDefault="00AC10E5" w:rsidP="006F762D">
            <w:pPr>
              <w:ind w:firstLine="0"/>
            </w:pPr>
          </w:p>
        </w:tc>
        <w:tc>
          <w:tcPr>
            <w:tcW w:w="1166" w:type="dxa"/>
          </w:tcPr>
          <w:p w14:paraId="06BCC106" w14:textId="063F6FE3" w:rsidR="00AC10E5" w:rsidRPr="0084797D" w:rsidRDefault="008649B7" w:rsidP="006F762D">
            <w:pPr>
              <w:ind w:firstLine="0"/>
            </w:pPr>
            <w:r>
              <w:t>1</w:t>
            </w:r>
          </w:p>
        </w:tc>
        <w:tc>
          <w:tcPr>
            <w:tcW w:w="1154" w:type="dxa"/>
          </w:tcPr>
          <w:p w14:paraId="1245BB3B" w14:textId="1A5029FA" w:rsidR="00AC10E5" w:rsidRPr="0084797D" w:rsidRDefault="00F7370C" w:rsidP="006F762D">
            <w:pPr>
              <w:ind w:firstLine="0"/>
            </w:pPr>
            <w:r w:rsidRPr="00F7370C">
              <w:t>n log n</w:t>
            </w:r>
          </w:p>
        </w:tc>
        <w:tc>
          <w:tcPr>
            <w:tcW w:w="1139" w:type="dxa"/>
          </w:tcPr>
          <w:p w14:paraId="182C74D1" w14:textId="3D43D505" w:rsidR="00AC10E5" w:rsidRPr="0084797D" w:rsidRDefault="00F45813" w:rsidP="006F762D">
            <w:pPr>
              <w:ind w:firstLine="0"/>
            </w:pPr>
            <w:proofErr w:type="gramStart"/>
            <w:r w:rsidRPr="00F45813">
              <w:t>O(</w:t>
            </w:r>
            <w:proofErr w:type="gramEnd"/>
            <w:r w:rsidRPr="00F45813">
              <w:t>n log n)</w:t>
            </w:r>
          </w:p>
        </w:tc>
      </w:tr>
      <w:tr w:rsidR="00AC10E5" w14:paraId="3FA6C8AC" w14:textId="77777777" w:rsidTr="00AC10E5">
        <w:tc>
          <w:tcPr>
            <w:tcW w:w="1167" w:type="dxa"/>
          </w:tcPr>
          <w:p w14:paraId="150F5771" w14:textId="77777777" w:rsidR="00AC10E5" w:rsidRPr="0084797D" w:rsidRDefault="00AC10E5" w:rsidP="006F762D">
            <w:pPr>
              <w:ind w:firstLine="0"/>
            </w:pPr>
          </w:p>
        </w:tc>
        <w:tc>
          <w:tcPr>
            <w:tcW w:w="1169" w:type="dxa"/>
          </w:tcPr>
          <w:p w14:paraId="67376858" w14:textId="443C0A1F" w:rsidR="00AC10E5" w:rsidRPr="0084797D" w:rsidRDefault="0084797D" w:rsidP="006F762D">
            <w:pPr>
              <w:ind w:firstLine="0"/>
            </w:pPr>
            <w:r w:rsidRPr="0084797D">
              <w:t>Print Course Details</w:t>
            </w:r>
          </w:p>
        </w:tc>
        <w:tc>
          <w:tcPr>
            <w:tcW w:w="1263" w:type="dxa"/>
          </w:tcPr>
          <w:p w14:paraId="089A3FB4" w14:textId="665E51E1" w:rsidR="00AC10E5" w:rsidRPr="0084797D" w:rsidRDefault="001207EF" w:rsidP="006F762D">
            <w:pPr>
              <w:ind w:firstLine="0"/>
            </w:pPr>
            <w:r>
              <w:t>‘</w:t>
            </w:r>
            <w:proofErr w:type="gramStart"/>
            <w:r w:rsidRPr="001207EF">
              <w:t>for</w:t>
            </w:r>
            <w:proofErr w:type="gramEnd"/>
            <w:r w:rsidRPr="001207EF">
              <w:t xml:space="preserve"> each prerequisite of the course</w:t>
            </w:r>
            <w:r>
              <w:t>’</w:t>
            </w:r>
          </w:p>
        </w:tc>
        <w:tc>
          <w:tcPr>
            <w:tcW w:w="1152" w:type="dxa"/>
          </w:tcPr>
          <w:p w14:paraId="04EB69CF" w14:textId="77777777" w:rsidR="00AC10E5" w:rsidRDefault="00AC10E5" w:rsidP="006F762D">
            <w:pPr>
              <w:ind w:firstLine="0"/>
            </w:pPr>
          </w:p>
          <w:p w14:paraId="208A91F7" w14:textId="55DEA0B7" w:rsidR="008649B7" w:rsidRPr="008649B7" w:rsidRDefault="008649B7" w:rsidP="008649B7">
            <w:pPr>
              <w:ind w:firstLine="0"/>
            </w:pPr>
            <w:r>
              <w:t>1</w:t>
            </w:r>
          </w:p>
        </w:tc>
        <w:tc>
          <w:tcPr>
            <w:tcW w:w="1166" w:type="dxa"/>
          </w:tcPr>
          <w:p w14:paraId="7F0E85B2" w14:textId="200F1881" w:rsidR="00AC10E5" w:rsidRPr="0084797D" w:rsidRDefault="00531A34" w:rsidP="006F762D">
            <w:pPr>
              <w:ind w:firstLine="0"/>
            </w:pPr>
            <w:r w:rsidRPr="00531A34">
              <w:t>p (avg)</w:t>
            </w:r>
          </w:p>
        </w:tc>
        <w:tc>
          <w:tcPr>
            <w:tcW w:w="1154" w:type="dxa"/>
          </w:tcPr>
          <w:p w14:paraId="6B2BFD1D" w14:textId="4D1D8E0D" w:rsidR="00AC10E5" w:rsidRPr="0084797D" w:rsidRDefault="00F7370C" w:rsidP="006F762D">
            <w:pPr>
              <w:ind w:firstLine="0"/>
            </w:pPr>
            <w:r>
              <w:t>p</w:t>
            </w:r>
          </w:p>
        </w:tc>
        <w:tc>
          <w:tcPr>
            <w:tcW w:w="1139" w:type="dxa"/>
          </w:tcPr>
          <w:p w14:paraId="119A40B1" w14:textId="1EA1994D" w:rsidR="00AC10E5" w:rsidRPr="0084797D" w:rsidRDefault="00F45813" w:rsidP="006F762D">
            <w:pPr>
              <w:ind w:firstLine="0"/>
            </w:pPr>
            <w:proofErr w:type="gramStart"/>
            <w:r w:rsidRPr="00F45813">
              <w:t>O(</w:t>
            </w:r>
            <w:proofErr w:type="gramEnd"/>
            <w:r w:rsidRPr="00F45813">
              <w:t>n + p)</w:t>
            </w:r>
          </w:p>
        </w:tc>
      </w:tr>
      <w:tr w:rsidR="00AC10E5" w14:paraId="34601C8F" w14:textId="77777777" w:rsidTr="00AC10E5">
        <w:tc>
          <w:tcPr>
            <w:tcW w:w="1167" w:type="dxa"/>
          </w:tcPr>
          <w:p w14:paraId="7C6D3357" w14:textId="04017DB2" w:rsidR="00AC10E5" w:rsidRPr="0084797D" w:rsidRDefault="00B844F8" w:rsidP="006F762D">
            <w:pPr>
              <w:ind w:firstLine="0"/>
            </w:pPr>
            <w:r w:rsidRPr="0084797D">
              <w:t>Hash Table</w:t>
            </w:r>
          </w:p>
        </w:tc>
        <w:tc>
          <w:tcPr>
            <w:tcW w:w="1169" w:type="dxa"/>
          </w:tcPr>
          <w:p w14:paraId="787E119E" w14:textId="574EAE2C" w:rsidR="00AC10E5" w:rsidRPr="0084797D" w:rsidRDefault="0084797D" w:rsidP="006F762D">
            <w:pPr>
              <w:ind w:firstLine="0"/>
            </w:pPr>
            <w:r w:rsidRPr="0084797D">
              <w:t>Load Courses</w:t>
            </w:r>
          </w:p>
        </w:tc>
        <w:tc>
          <w:tcPr>
            <w:tcW w:w="1263" w:type="dxa"/>
          </w:tcPr>
          <w:p w14:paraId="04578E0A" w14:textId="2EC3436A" w:rsidR="00AC10E5" w:rsidRPr="0084797D" w:rsidRDefault="001207EF" w:rsidP="006F762D">
            <w:pPr>
              <w:ind w:firstLine="0"/>
            </w:pPr>
            <w:r>
              <w:t>‘</w:t>
            </w:r>
            <w:proofErr w:type="gramStart"/>
            <w:r w:rsidRPr="001207EF">
              <w:t>add</w:t>
            </w:r>
            <w:proofErr w:type="gramEnd"/>
            <w:r w:rsidRPr="001207EF">
              <w:t xml:space="preserve"> Course object to hash table</w:t>
            </w:r>
            <w:r>
              <w:t>’</w:t>
            </w:r>
          </w:p>
        </w:tc>
        <w:tc>
          <w:tcPr>
            <w:tcW w:w="1152" w:type="dxa"/>
          </w:tcPr>
          <w:p w14:paraId="2DF0CBCF" w14:textId="58C86305" w:rsidR="00AC10E5" w:rsidRPr="0084797D" w:rsidRDefault="008649B7" w:rsidP="006F762D">
            <w:pPr>
              <w:ind w:firstLine="0"/>
            </w:pPr>
            <w:r>
              <w:t>1</w:t>
            </w:r>
          </w:p>
        </w:tc>
        <w:tc>
          <w:tcPr>
            <w:tcW w:w="1166" w:type="dxa"/>
          </w:tcPr>
          <w:p w14:paraId="09C78431" w14:textId="31C349E3" w:rsidR="00AC10E5" w:rsidRPr="0084797D" w:rsidRDefault="00531A34" w:rsidP="006F762D">
            <w:pPr>
              <w:ind w:firstLine="0"/>
            </w:pPr>
            <w:r>
              <w:t>n</w:t>
            </w:r>
          </w:p>
        </w:tc>
        <w:tc>
          <w:tcPr>
            <w:tcW w:w="1154" w:type="dxa"/>
          </w:tcPr>
          <w:p w14:paraId="462703EC" w14:textId="2974F79A" w:rsidR="00AC10E5" w:rsidRPr="0084797D" w:rsidRDefault="00531A34" w:rsidP="006F762D">
            <w:pPr>
              <w:ind w:firstLine="0"/>
            </w:pPr>
            <w:r w:rsidRPr="00531A34">
              <w:t>n</w:t>
            </w:r>
          </w:p>
        </w:tc>
        <w:tc>
          <w:tcPr>
            <w:tcW w:w="1139" w:type="dxa"/>
          </w:tcPr>
          <w:p w14:paraId="61CE5072" w14:textId="12B77EF1" w:rsidR="00AC10E5" w:rsidRPr="0084797D" w:rsidRDefault="00F45813" w:rsidP="006F762D">
            <w:pPr>
              <w:ind w:firstLine="0"/>
            </w:pPr>
            <w:r w:rsidRPr="00F45813">
              <w:t>O(n)</w:t>
            </w:r>
          </w:p>
        </w:tc>
      </w:tr>
      <w:tr w:rsidR="00AC10E5" w14:paraId="5F22BF49" w14:textId="77777777" w:rsidTr="00AC10E5">
        <w:tc>
          <w:tcPr>
            <w:tcW w:w="1167" w:type="dxa"/>
          </w:tcPr>
          <w:p w14:paraId="6634718A" w14:textId="77777777" w:rsidR="00AC10E5" w:rsidRPr="0084797D" w:rsidRDefault="00AC10E5" w:rsidP="006F762D">
            <w:pPr>
              <w:ind w:firstLine="0"/>
            </w:pPr>
          </w:p>
        </w:tc>
        <w:tc>
          <w:tcPr>
            <w:tcW w:w="1169" w:type="dxa"/>
          </w:tcPr>
          <w:p w14:paraId="6EF711FB" w14:textId="1C0A64D6" w:rsidR="00AC10E5" w:rsidRPr="0084797D" w:rsidRDefault="0084797D" w:rsidP="006F762D">
            <w:pPr>
              <w:ind w:firstLine="0"/>
            </w:pPr>
            <w:r w:rsidRPr="0084797D">
              <w:t>Print All Courses</w:t>
            </w:r>
          </w:p>
        </w:tc>
        <w:tc>
          <w:tcPr>
            <w:tcW w:w="1263" w:type="dxa"/>
          </w:tcPr>
          <w:p w14:paraId="04F4A1F0" w14:textId="596F7CB9" w:rsidR="00AC10E5" w:rsidRPr="0084797D" w:rsidRDefault="001207EF" w:rsidP="006F762D">
            <w:pPr>
              <w:ind w:firstLine="0"/>
            </w:pPr>
            <w:r w:rsidRPr="001207EF">
              <w:t xml:space="preserve">sort list by </w:t>
            </w:r>
            <w:proofErr w:type="spellStart"/>
            <w:r w:rsidRPr="001207EF">
              <w:t>courseNumber</w:t>
            </w:r>
            <w:proofErr w:type="spellEnd"/>
          </w:p>
        </w:tc>
        <w:tc>
          <w:tcPr>
            <w:tcW w:w="1152" w:type="dxa"/>
          </w:tcPr>
          <w:p w14:paraId="37F52FC2" w14:textId="1ED0EF4E" w:rsidR="00AC10E5" w:rsidRPr="0084797D" w:rsidRDefault="008649B7" w:rsidP="006F762D">
            <w:pPr>
              <w:ind w:firstLine="0"/>
            </w:pPr>
            <w:r>
              <w:t>n log n</w:t>
            </w:r>
          </w:p>
        </w:tc>
        <w:tc>
          <w:tcPr>
            <w:tcW w:w="1166" w:type="dxa"/>
          </w:tcPr>
          <w:p w14:paraId="5435E876" w14:textId="2BF65DC3" w:rsidR="00AC10E5" w:rsidRPr="0084797D" w:rsidRDefault="00531A34" w:rsidP="006F762D">
            <w:pPr>
              <w:ind w:firstLine="0"/>
            </w:pPr>
            <w:r>
              <w:t>1</w:t>
            </w:r>
          </w:p>
        </w:tc>
        <w:tc>
          <w:tcPr>
            <w:tcW w:w="1154" w:type="dxa"/>
          </w:tcPr>
          <w:p w14:paraId="3323DF8B" w14:textId="650C6BB7" w:rsidR="00AC10E5" w:rsidRPr="0084797D" w:rsidRDefault="00F7370C" w:rsidP="006F762D">
            <w:pPr>
              <w:ind w:firstLine="0"/>
            </w:pPr>
            <w:r w:rsidRPr="00F7370C">
              <w:t>n log n</w:t>
            </w:r>
          </w:p>
        </w:tc>
        <w:tc>
          <w:tcPr>
            <w:tcW w:w="1139" w:type="dxa"/>
          </w:tcPr>
          <w:p w14:paraId="0243A7D3" w14:textId="3B8B3409" w:rsidR="00AC10E5" w:rsidRPr="0084797D" w:rsidRDefault="00F45813" w:rsidP="006F762D">
            <w:pPr>
              <w:ind w:firstLine="0"/>
            </w:pPr>
            <w:proofErr w:type="gramStart"/>
            <w:r w:rsidRPr="00F45813">
              <w:t>O(</w:t>
            </w:r>
            <w:proofErr w:type="gramEnd"/>
            <w:r w:rsidRPr="00F45813">
              <w:t>n log n)</w:t>
            </w:r>
          </w:p>
        </w:tc>
      </w:tr>
      <w:tr w:rsidR="00AC10E5" w14:paraId="1B74F78A" w14:textId="77777777" w:rsidTr="00AC10E5">
        <w:tc>
          <w:tcPr>
            <w:tcW w:w="1167" w:type="dxa"/>
          </w:tcPr>
          <w:p w14:paraId="53112F9B" w14:textId="77777777" w:rsidR="00AC10E5" w:rsidRPr="0084797D" w:rsidRDefault="00AC10E5" w:rsidP="006F762D">
            <w:pPr>
              <w:ind w:firstLine="0"/>
            </w:pPr>
          </w:p>
        </w:tc>
        <w:tc>
          <w:tcPr>
            <w:tcW w:w="1169" w:type="dxa"/>
          </w:tcPr>
          <w:p w14:paraId="7234D734" w14:textId="2470A620" w:rsidR="00AC10E5" w:rsidRPr="0084797D" w:rsidRDefault="0084797D" w:rsidP="006F762D">
            <w:pPr>
              <w:ind w:firstLine="0"/>
            </w:pPr>
            <w:r w:rsidRPr="0084797D">
              <w:t>Print Course Details</w:t>
            </w:r>
          </w:p>
        </w:tc>
        <w:tc>
          <w:tcPr>
            <w:tcW w:w="1263" w:type="dxa"/>
          </w:tcPr>
          <w:p w14:paraId="555C3037" w14:textId="76944FD7" w:rsidR="00AC10E5" w:rsidRPr="0084797D" w:rsidRDefault="008649B7" w:rsidP="006F762D">
            <w:pPr>
              <w:ind w:firstLine="0"/>
            </w:pPr>
            <w:r w:rsidRPr="008649B7">
              <w:t>for each prerequisite of the course</w:t>
            </w:r>
          </w:p>
        </w:tc>
        <w:tc>
          <w:tcPr>
            <w:tcW w:w="1152" w:type="dxa"/>
          </w:tcPr>
          <w:p w14:paraId="4CB27ED4" w14:textId="216ABBC3" w:rsidR="00AC10E5" w:rsidRPr="0084797D" w:rsidRDefault="008649B7" w:rsidP="006F762D">
            <w:pPr>
              <w:ind w:firstLine="0"/>
            </w:pPr>
            <w:r>
              <w:t>1</w:t>
            </w:r>
          </w:p>
        </w:tc>
        <w:tc>
          <w:tcPr>
            <w:tcW w:w="1166" w:type="dxa"/>
          </w:tcPr>
          <w:p w14:paraId="76B8647A" w14:textId="00DC24FE" w:rsidR="00AC10E5" w:rsidRPr="0084797D" w:rsidRDefault="00531A34" w:rsidP="006F762D">
            <w:pPr>
              <w:ind w:firstLine="0"/>
            </w:pPr>
            <w:r w:rsidRPr="00531A34">
              <w:t>p (avg)</w:t>
            </w:r>
          </w:p>
        </w:tc>
        <w:tc>
          <w:tcPr>
            <w:tcW w:w="1154" w:type="dxa"/>
          </w:tcPr>
          <w:p w14:paraId="1AF397E1" w14:textId="2A51627C" w:rsidR="00AC10E5" w:rsidRPr="0084797D" w:rsidRDefault="00F7370C" w:rsidP="006F762D">
            <w:pPr>
              <w:ind w:firstLine="0"/>
            </w:pPr>
            <w:r>
              <w:t>p</w:t>
            </w:r>
          </w:p>
        </w:tc>
        <w:tc>
          <w:tcPr>
            <w:tcW w:w="1139" w:type="dxa"/>
          </w:tcPr>
          <w:p w14:paraId="0E165A73" w14:textId="35BB5E5A" w:rsidR="00AC10E5" w:rsidRPr="0084797D" w:rsidRDefault="00F45813" w:rsidP="006F762D">
            <w:pPr>
              <w:ind w:firstLine="0"/>
            </w:pPr>
            <w:proofErr w:type="gramStart"/>
            <w:r w:rsidRPr="00F45813">
              <w:t>O(</w:t>
            </w:r>
            <w:proofErr w:type="gramEnd"/>
            <w:r w:rsidRPr="00F45813">
              <w:t>1 + p)</w:t>
            </w:r>
          </w:p>
        </w:tc>
      </w:tr>
      <w:tr w:rsidR="00AC10E5" w14:paraId="6AA26EF5" w14:textId="77777777" w:rsidTr="00AC10E5">
        <w:tc>
          <w:tcPr>
            <w:tcW w:w="11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tblGrid>
            <w:tr w:rsidR="00B844F8" w:rsidRPr="00B844F8" w14:paraId="1EA1AA32" w14:textId="77777777" w:rsidTr="00B844F8">
              <w:trPr>
                <w:tblCellSpacing w:w="15" w:type="dxa"/>
              </w:trPr>
              <w:tc>
                <w:tcPr>
                  <w:tcW w:w="0" w:type="auto"/>
                  <w:vAlign w:val="center"/>
                  <w:hideMark/>
                </w:tcPr>
                <w:p w14:paraId="32346208" w14:textId="77777777" w:rsidR="00B844F8" w:rsidRPr="00B844F8" w:rsidRDefault="00B844F8" w:rsidP="00B844F8">
                  <w:pPr>
                    <w:spacing w:line="240" w:lineRule="auto"/>
                    <w:ind w:firstLine="0"/>
                  </w:pPr>
                  <w:r w:rsidRPr="00B844F8">
                    <w:t>Binary Tree</w:t>
                  </w:r>
                </w:p>
              </w:tc>
            </w:tr>
          </w:tbl>
          <w:p w14:paraId="3B0AF91C" w14:textId="77777777" w:rsidR="00B844F8" w:rsidRPr="00B844F8" w:rsidRDefault="00B844F8" w:rsidP="00B844F8">
            <w:pPr>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4F8" w:rsidRPr="00B844F8" w14:paraId="34BE1EA9" w14:textId="77777777" w:rsidTr="00B844F8">
              <w:trPr>
                <w:tblCellSpacing w:w="15" w:type="dxa"/>
              </w:trPr>
              <w:tc>
                <w:tcPr>
                  <w:tcW w:w="0" w:type="auto"/>
                  <w:vAlign w:val="center"/>
                  <w:hideMark/>
                </w:tcPr>
                <w:p w14:paraId="2F0382CF" w14:textId="77777777" w:rsidR="00B844F8" w:rsidRPr="00B844F8" w:rsidRDefault="00B844F8" w:rsidP="00B844F8">
                  <w:pPr>
                    <w:spacing w:line="240" w:lineRule="auto"/>
                    <w:ind w:firstLine="0"/>
                  </w:pPr>
                </w:p>
              </w:tc>
            </w:tr>
          </w:tbl>
          <w:p w14:paraId="7149296B" w14:textId="77777777" w:rsidR="00AC10E5" w:rsidRPr="0084797D" w:rsidRDefault="00AC10E5" w:rsidP="006F762D">
            <w:pPr>
              <w:ind w:firstLine="0"/>
            </w:pPr>
          </w:p>
        </w:tc>
        <w:tc>
          <w:tcPr>
            <w:tcW w:w="1169" w:type="dxa"/>
          </w:tcPr>
          <w:p w14:paraId="04521B79" w14:textId="2D3EB4EF" w:rsidR="00AC10E5" w:rsidRPr="0084797D" w:rsidRDefault="0084797D" w:rsidP="006F762D">
            <w:pPr>
              <w:ind w:firstLine="0"/>
            </w:pPr>
            <w:r w:rsidRPr="0084797D">
              <w:t>Load Courses</w:t>
            </w:r>
          </w:p>
        </w:tc>
        <w:tc>
          <w:tcPr>
            <w:tcW w:w="1263" w:type="dxa"/>
          </w:tcPr>
          <w:p w14:paraId="1EC6E83B" w14:textId="75877752" w:rsidR="00AC10E5" w:rsidRPr="0084797D" w:rsidRDefault="008649B7" w:rsidP="008649B7">
            <w:pPr>
              <w:ind w:firstLine="0"/>
              <w:jc w:val="center"/>
            </w:pPr>
            <w:r w:rsidRPr="008649B7">
              <w:t>add Course object to tree</w:t>
            </w:r>
          </w:p>
        </w:tc>
        <w:tc>
          <w:tcPr>
            <w:tcW w:w="1152" w:type="dxa"/>
          </w:tcPr>
          <w:p w14:paraId="4FC7EABC" w14:textId="1126558B" w:rsidR="00AC10E5" w:rsidRPr="0084797D" w:rsidRDefault="008649B7" w:rsidP="006F762D">
            <w:pPr>
              <w:ind w:firstLine="0"/>
            </w:pPr>
            <w:r>
              <w:t>log n</w:t>
            </w:r>
          </w:p>
        </w:tc>
        <w:tc>
          <w:tcPr>
            <w:tcW w:w="1166" w:type="dxa"/>
          </w:tcPr>
          <w:p w14:paraId="43851D31" w14:textId="258542AB" w:rsidR="00AC10E5" w:rsidRPr="0084797D" w:rsidRDefault="00531A34" w:rsidP="006F762D">
            <w:pPr>
              <w:ind w:firstLine="0"/>
            </w:pPr>
            <w:r>
              <w:t>n</w:t>
            </w:r>
          </w:p>
        </w:tc>
        <w:tc>
          <w:tcPr>
            <w:tcW w:w="1154" w:type="dxa"/>
          </w:tcPr>
          <w:p w14:paraId="64BDB40B" w14:textId="72115D70" w:rsidR="00AC10E5" w:rsidRPr="0084797D" w:rsidRDefault="00F7370C" w:rsidP="006F762D">
            <w:pPr>
              <w:ind w:firstLine="0"/>
            </w:pPr>
            <w:r w:rsidRPr="00F7370C">
              <w:t>n log n</w:t>
            </w:r>
          </w:p>
        </w:tc>
        <w:tc>
          <w:tcPr>
            <w:tcW w:w="1139" w:type="dxa"/>
          </w:tcPr>
          <w:p w14:paraId="5CB102A1" w14:textId="4E8568B1" w:rsidR="00AC10E5" w:rsidRPr="0084797D" w:rsidRDefault="00F45813" w:rsidP="006F762D">
            <w:pPr>
              <w:ind w:firstLine="0"/>
            </w:pPr>
            <w:proofErr w:type="gramStart"/>
            <w:r w:rsidRPr="00F45813">
              <w:t>O(</w:t>
            </w:r>
            <w:proofErr w:type="gramEnd"/>
            <w:r w:rsidRPr="00F45813">
              <w:t>n log n)</w:t>
            </w:r>
          </w:p>
        </w:tc>
      </w:tr>
      <w:tr w:rsidR="00AC10E5" w14:paraId="49324761" w14:textId="77777777" w:rsidTr="00AC10E5">
        <w:tc>
          <w:tcPr>
            <w:tcW w:w="1167" w:type="dxa"/>
          </w:tcPr>
          <w:p w14:paraId="7487A21D" w14:textId="77777777" w:rsidR="00AC10E5" w:rsidRPr="0084797D" w:rsidRDefault="00AC10E5" w:rsidP="006F762D">
            <w:pPr>
              <w:ind w:firstLine="0"/>
            </w:pPr>
          </w:p>
        </w:tc>
        <w:tc>
          <w:tcPr>
            <w:tcW w:w="1169" w:type="dxa"/>
          </w:tcPr>
          <w:p w14:paraId="5F40EF72" w14:textId="3BA6E046" w:rsidR="00AC10E5" w:rsidRPr="0084797D" w:rsidRDefault="0084797D" w:rsidP="006F762D">
            <w:pPr>
              <w:ind w:firstLine="0"/>
            </w:pPr>
            <w:r w:rsidRPr="0084797D">
              <w:t>Print All Courses</w:t>
            </w:r>
          </w:p>
        </w:tc>
        <w:tc>
          <w:tcPr>
            <w:tcW w:w="1263" w:type="dxa"/>
          </w:tcPr>
          <w:p w14:paraId="12632F12" w14:textId="69A6E63E" w:rsidR="00AC10E5" w:rsidRPr="0084797D" w:rsidRDefault="008649B7" w:rsidP="006F762D">
            <w:pPr>
              <w:ind w:firstLine="0"/>
            </w:pPr>
            <w:r w:rsidRPr="008649B7">
              <w:t>traverse tree in order</w:t>
            </w:r>
          </w:p>
        </w:tc>
        <w:tc>
          <w:tcPr>
            <w:tcW w:w="1152" w:type="dxa"/>
          </w:tcPr>
          <w:p w14:paraId="021174D3" w14:textId="507941C0" w:rsidR="00AC10E5" w:rsidRPr="0084797D" w:rsidRDefault="008649B7" w:rsidP="006F762D">
            <w:pPr>
              <w:ind w:firstLine="0"/>
            </w:pPr>
            <w:r>
              <w:t>1</w:t>
            </w:r>
          </w:p>
        </w:tc>
        <w:tc>
          <w:tcPr>
            <w:tcW w:w="1166" w:type="dxa"/>
          </w:tcPr>
          <w:p w14:paraId="72BB675D" w14:textId="045B52D9" w:rsidR="00AC10E5" w:rsidRPr="0084797D" w:rsidRDefault="00531A34" w:rsidP="006F762D">
            <w:pPr>
              <w:ind w:firstLine="0"/>
            </w:pPr>
            <w:r>
              <w:t>n</w:t>
            </w:r>
          </w:p>
        </w:tc>
        <w:tc>
          <w:tcPr>
            <w:tcW w:w="1154" w:type="dxa"/>
          </w:tcPr>
          <w:p w14:paraId="1A795B24" w14:textId="5CD51DD0" w:rsidR="00AC10E5" w:rsidRPr="0084797D" w:rsidRDefault="00531A34" w:rsidP="006F762D">
            <w:pPr>
              <w:ind w:firstLine="0"/>
            </w:pPr>
            <w:r w:rsidRPr="00531A34">
              <w:t>n</w:t>
            </w:r>
          </w:p>
        </w:tc>
        <w:tc>
          <w:tcPr>
            <w:tcW w:w="1139" w:type="dxa"/>
          </w:tcPr>
          <w:p w14:paraId="3CAA4454" w14:textId="64D264FB" w:rsidR="00AC10E5" w:rsidRPr="0084797D" w:rsidRDefault="00F45813" w:rsidP="006F762D">
            <w:pPr>
              <w:ind w:firstLine="0"/>
            </w:pPr>
            <w:r w:rsidRPr="00F45813">
              <w:t>O(n)</w:t>
            </w:r>
          </w:p>
        </w:tc>
      </w:tr>
      <w:tr w:rsidR="00AC10E5" w14:paraId="5EFCDD95" w14:textId="77777777" w:rsidTr="00AC10E5">
        <w:tc>
          <w:tcPr>
            <w:tcW w:w="1167" w:type="dxa"/>
          </w:tcPr>
          <w:p w14:paraId="28E93F50" w14:textId="77777777" w:rsidR="00AC10E5" w:rsidRPr="0084797D" w:rsidRDefault="00AC10E5" w:rsidP="006F762D">
            <w:pPr>
              <w:ind w:firstLine="0"/>
            </w:pPr>
          </w:p>
        </w:tc>
        <w:tc>
          <w:tcPr>
            <w:tcW w:w="1169" w:type="dxa"/>
          </w:tcPr>
          <w:p w14:paraId="2CF6D56F" w14:textId="710E9585" w:rsidR="00AC10E5" w:rsidRPr="0084797D" w:rsidRDefault="0084797D" w:rsidP="006F762D">
            <w:pPr>
              <w:ind w:firstLine="0"/>
            </w:pPr>
            <w:r w:rsidRPr="0084797D">
              <w:t>Print Course Details</w:t>
            </w:r>
          </w:p>
        </w:tc>
        <w:tc>
          <w:tcPr>
            <w:tcW w:w="1263" w:type="dxa"/>
          </w:tcPr>
          <w:p w14:paraId="172EA932" w14:textId="561DE8CF" w:rsidR="00AC10E5" w:rsidRPr="0084797D" w:rsidRDefault="008649B7" w:rsidP="006F762D">
            <w:pPr>
              <w:ind w:firstLine="0"/>
            </w:pPr>
            <w:r w:rsidRPr="008649B7">
              <w:t>find course in tree</w:t>
            </w:r>
          </w:p>
        </w:tc>
        <w:tc>
          <w:tcPr>
            <w:tcW w:w="1152" w:type="dxa"/>
          </w:tcPr>
          <w:p w14:paraId="741DA16D" w14:textId="2C29F564" w:rsidR="00AC10E5" w:rsidRPr="0084797D" w:rsidRDefault="008649B7" w:rsidP="006F762D">
            <w:pPr>
              <w:ind w:firstLine="0"/>
            </w:pPr>
            <w:r>
              <w:t>log n</w:t>
            </w:r>
          </w:p>
        </w:tc>
        <w:tc>
          <w:tcPr>
            <w:tcW w:w="1166" w:type="dxa"/>
          </w:tcPr>
          <w:p w14:paraId="2FC6D0A1" w14:textId="3E85EF34" w:rsidR="00AC10E5" w:rsidRPr="0084797D" w:rsidRDefault="00531A34" w:rsidP="006F762D">
            <w:pPr>
              <w:ind w:firstLine="0"/>
            </w:pPr>
            <w:r>
              <w:t>1</w:t>
            </w:r>
          </w:p>
        </w:tc>
        <w:tc>
          <w:tcPr>
            <w:tcW w:w="1154" w:type="dxa"/>
          </w:tcPr>
          <w:p w14:paraId="793E780B" w14:textId="6782C577" w:rsidR="00AC10E5" w:rsidRPr="0084797D" w:rsidRDefault="00F7370C" w:rsidP="006F762D">
            <w:pPr>
              <w:ind w:firstLine="0"/>
            </w:pPr>
            <w:r w:rsidRPr="00F7370C">
              <w:t>log n</w:t>
            </w:r>
          </w:p>
        </w:tc>
        <w:tc>
          <w:tcPr>
            <w:tcW w:w="1139" w:type="dxa"/>
          </w:tcPr>
          <w:p w14:paraId="6C9029BE" w14:textId="00DF6806" w:rsidR="00AC10E5" w:rsidRPr="0084797D" w:rsidRDefault="00F45813" w:rsidP="006F762D">
            <w:pPr>
              <w:ind w:firstLine="0"/>
            </w:pPr>
            <w:proofErr w:type="gramStart"/>
            <w:r w:rsidRPr="00F45813">
              <w:t>O(</w:t>
            </w:r>
            <w:proofErr w:type="gramEnd"/>
            <w:r w:rsidRPr="00F45813">
              <w:t>log n + p)</w:t>
            </w:r>
          </w:p>
        </w:tc>
      </w:tr>
    </w:tbl>
    <w:p w14:paraId="3A3EC961" w14:textId="77777777" w:rsidR="00D734BA" w:rsidRPr="00D734BA" w:rsidRDefault="00D734BA" w:rsidP="006F762D">
      <w:pPr>
        <w:ind w:firstLine="0"/>
        <w:rPr>
          <w:b/>
          <w:bCs/>
        </w:rPr>
      </w:pPr>
    </w:p>
    <w:p w14:paraId="1F57E873" w14:textId="77777777" w:rsidR="003A37BA" w:rsidRPr="003A37BA" w:rsidRDefault="003A37BA" w:rsidP="003A37BA">
      <w:pPr>
        <w:ind w:firstLine="0"/>
        <w:rPr>
          <w:b/>
          <w:bCs/>
        </w:rPr>
      </w:pPr>
      <w:r w:rsidRPr="003A37BA">
        <w:rPr>
          <w:b/>
          <w:bCs/>
        </w:rPr>
        <w:t>Analysis of Advantages and Disadvantages</w:t>
      </w:r>
    </w:p>
    <w:p w14:paraId="0A7D3D07" w14:textId="77777777" w:rsidR="003A37BA" w:rsidRDefault="003A37BA" w:rsidP="003A37BA">
      <w:pPr>
        <w:ind w:firstLine="0"/>
      </w:pPr>
      <w:r>
        <w:lastRenderedPageBreak/>
        <w:t>Vector:</w:t>
      </w:r>
    </w:p>
    <w:p w14:paraId="2D9CC57E" w14:textId="77777777" w:rsidR="003A37BA" w:rsidRDefault="003A37BA" w:rsidP="003A37BA">
      <w:pPr>
        <w:ind w:firstLine="0"/>
      </w:pPr>
      <w:r>
        <w:t>Advantages: Easy to implement, simple to use for sequential access.</w:t>
      </w:r>
    </w:p>
    <w:p w14:paraId="7251377B" w14:textId="77777777" w:rsidR="003A37BA" w:rsidRDefault="003A37BA" w:rsidP="003A37BA">
      <w:pPr>
        <w:ind w:firstLine="0"/>
      </w:pPr>
      <w:r>
        <w:t>Disadvantages: Inefficient for large datasets when searching or inserting in the middle.</w:t>
      </w:r>
    </w:p>
    <w:p w14:paraId="02CA3C22" w14:textId="77777777" w:rsidR="006F762D" w:rsidRDefault="006F762D" w:rsidP="003A37BA">
      <w:pPr>
        <w:ind w:firstLine="0"/>
      </w:pPr>
    </w:p>
    <w:p w14:paraId="6EE66819" w14:textId="77777777" w:rsidR="000D7827" w:rsidRDefault="000D7827" w:rsidP="003A37BA">
      <w:pPr>
        <w:ind w:firstLine="0"/>
      </w:pPr>
    </w:p>
    <w:p w14:paraId="30CA64AE" w14:textId="77777777" w:rsidR="003A37BA" w:rsidRDefault="003A37BA" w:rsidP="006F762D">
      <w:pPr>
        <w:ind w:firstLine="0"/>
      </w:pPr>
      <w:r>
        <w:t>Hash Table:</w:t>
      </w:r>
    </w:p>
    <w:p w14:paraId="142EF7A4" w14:textId="77777777" w:rsidR="003A37BA" w:rsidRDefault="003A37BA" w:rsidP="006F762D">
      <w:pPr>
        <w:ind w:firstLine="0"/>
      </w:pPr>
      <w:r>
        <w:t xml:space="preserve">Advantages: Fast access for search operations, </w:t>
      </w:r>
      <w:proofErr w:type="gramStart"/>
      <w:r>
        <w:t>O(</w:t>
      </w:r>
      <w:proofErr w:type="gramEnd"/>
      <w:r>
        <w:t>1) average time.</w:t>
      </w:r>
    </w:p>
    <w:p w14:paraId="68DF13E2" w14:textId="77777777" w:rsidR="003A37BA" w:rsidRDefault="003A37BA" w:rsidP="006F762D">
      <w:pPr>
        <w:ind w:firstLine="0"/>
      </w:pPr>
      <w:r>
        <w:t>Disadvantages: Inefficient for ordered data, higher memory usage, complexity in handling collisions.</w:t>
      </w:r>
    </w:p>
    <w:p w14:paraId="4826FA01" w14:textId="77777777" w:rsidR="006F762D" w:rsidRDefault="006F762D" w:rsidP="006F762D">
      <w:pPr>
        <w:ind w:firstLine="0"/>
      </w:pPr>
    </w:p>
    <w:p w14:paraId="510AC5FA" w14:textId="77777777" w:rsidR="003A37BA" w:rsidRDefault="003A37BA" w:rsidP="006F762D">
      <w:pPr>
        <w:ind w:firstLine="0"/>
      </w:pPr>
      <w:r>
        <w:t>Binary Search Tree:</w:t>
      </w:r>
    </w:p>
    <w:p w14:paraId="069FC623" w14:textId="77777777" w:rsidR="003A37BA" w:rsidRDefault="003A37BA" w:rsidP="006F762D">
      <w:pPr>
        <w:ind w:firstLine="0"/>
      </w:pPr>
      <w:r>
        <w:t xml:space="preserve">Advantages: Efficient search and insertion with </w:t>
      </w:r>
      <w:proofErr w:type="gramStart"/>
      <w:r>
        <w:t>O(</w:t>
      </w:r>
      <w:proofErr w:type="gramEnd"/>
      <w:r>
        <w:t>log n) time, maintains data in sorted order.</w:t>
      </w:r>
    </w:p>
    <w:p w14:paraId="3A80D7F3" w14:textId="77777777" w:rsidR="003A37BA" w:rsidRDefault="003A37BA" w:rsidP="006F762D">
      <w:pPr>
        <w:ind w:firstLine="0"/>
      </w:pPr>
      <w:r>
        <w:t>Disadvantages: More complex implementation, performance degrades to O(n) if not balanced.</w:t>
      </w:r>
    </w:p>
    <w:p w14:paraId="04F7C84C" w14:textId="77777777" w:rsidR="006F762D" w:rsidRDefault="006F762D" w:rsidP="006F762D">
      <w:pPr>
        <w:ind w:firstLine="0"/>
      </w:pPr>
    </w:p>
    <w:p w14:paraId="7BE957B2" w14:textId="77777777" w:rsidR="003A37BA" w:rsidRPr="006F762D" w:rsidRDefault="003A37BA" w:rsidP="006F762D">
      <w:pPr>
        <w:ind w:firstLine="0"/>
        <w:rPr>
          <w:b/>
          <w:bCs/>
        </w:rPr>
      </w:pPr>
      <w:r w:rsidRPr="006F762D">
        <w:rPr>
          <w:b/>
          <w:bCs/>
        </w:rPr>
        <w:t>Recommendation</w:t>
      </w:r>
    </w:p>
    <w:p w14:paraId="6382AD53" w14:textId="41D64060" w:rsidR="005503A9" w:rsidRPr="005503A9" w:rsidRDefault="003A37BA" w:rsidP="006F762D">
      <w:pPr>
        <w:ind w:firstLine="0"/>
      </w:pPr>
      <w:r>
        <w:t xml:space="preserve">Based on the Big O analysis, the Binary Search Tree is recommended. It provides efficient search and insertion while maintaining an ordered structure, making it ideal for the task of printing courses in alphanumeric order. Although the hash table offers </w:t>
      </w:r>
      <w:proofErr w:type="gramStart"/>
      <w:r>
        <w:t>O(</w:t>
      </w:r>
      <w:proofErr w:type="gramEnd"/>
      <w:r>
        <w:t xml:space="preserve">1) search time, its inability to maintain order makes it less suitable for this task. The vector, while simple, becomes less efficient as the dataset grows. </w:t>
      </w:r>
      <w:r>
        <w:lastRenderedPageBreak/>
        <w:t>Therefore, the binary search tree strikes the best balance between performance and functionality for this project</w:t>
      </w:r>
    </w:p>
    <w:sectPr w:rsidR="005503A9" w:rsidRPr="005503A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CB711" w14:textId="77777777" w:rsidR="00A70352" w:rsidRDefault="00A70352">
      <w:pPr>
        <w:spacing w:line="240" w:lineRule="auto"/>
      </w:pPr>
      <w:r>
        <w:separator/>
      </w:r>
    </w:p>
    <w:p w14:paraId="2497B15D" w14:textId="77777777" w:rsidR="00A70352" w:rsidRDefault="00A70352"/>
  </w:endnote>
  <w:endnote w:type="continuationSeparator" w:id="0">
    <w:p w14:paraId="31411A8E" w14:textId="77777777" w:rsidR="00A70352" w:rsidRDefault="00A70352">
      <w:pPr>
        <w:spacing w:line="240" w:lineRule="auto"/>
      </w:pPr>
      <w:r>
        <w:continuationSeparator/>
      </w:r>
    </w:p>
    <w:p w14:paraId="29A47FB8" w14:textId="77777777" w:rsidR="00A70352" w:rsidRDefault="00A70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A078B" w14:textId="77777777" w:rsidR="00A70352" w:rsidRDefault="00A70352">
      <w:pPr>
        <w:spacing w:line="240" w:lineRule="auto"/>
      </w:pPr>
      <w:r>
        <w:separator/>
      </w:r>
    </w:p>
    <w:p w14:paraId="52602063" w14:textId="77777777" w:rsidR="00A70352" w:rsidRDefault="00A70352"/>
  </w:footnote>
  <w:footnote w:type="continuationSeparator" w:id="0">
    <w:p w14:paraId="14BA6E18" w14:textId="77777777" w:rsidR="00A70352" w:rsidRDefault="00A70352">
      <w:pPr>
        <w:spacing w:line="240" w:lineRule="auto"/>
      </w:pPr>
      <w:r>
        <w:continuationSeparator/>
      </w:r>
    </w:p>
    <w:p w14:paraId="4F1E5201" w14:textId="77777777" w:rsidR="00A70352" w:rsidRDefault="00A703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91"/>
    <w:rsid w:val="00023AFE"/>
    <w:rsid w:val="000A3D9B"/>
    <w:rsid w:val="000D4642"/>
    <w:rsid w:val="000D539D"/>
    <w:rsid w:val="000D7827"/>
    <w:rsid w:val="00116273"/>
    <w:rsid w:val="001207EF"/>
    <w:rsid w:val="002C79E6"/>
    <w:rsid w:val="002F3AE9"/>
    <w:rsid w:val="003804CC"/>
    <w:rsid w:val="003A37BA"/>
    <w:rsid w:val="0045725C"/>
    <w:rsid w:val="005021B3"/>
    <w:rsid w:val="00531A34"/>
    <w:rsid w:val="005503A9"/>
    <w:rsid w:val="005C199E"/>
    <w:rsid w:val="00664C1A"/>
    <w:rsid w:val="006F762D"/>
    <w:rsid w:val="007B6A85"/>
    <w:rsid w:val="00816104"/>
    <w:rsid w:val="008316FF"/>
    <w:rsid w:val="0084797D"/>
    <w:rsid w:val="00852863"/>
    <w:rsid w:val="008649B7"/>
    <w:rsid w:val="0087407D"/>
    <w:rsid w:val="00A417C1"/>
    <w:rsid w:val="00A70352"/>
    <w:rsid w:val="00A93495"/>
    <w:rsid w:val="00AC10E5"/>
    <w:rsid w:val="00B124C0"/>
    <w:rsid w:val="00B844F8"/>
    <w:rsid w:val="00B863FB"/>
    <w:rsid w:val="00B86440"/>
    <w:rsid w:val="00BB2D6F"/>
    <w:rsid w:val="00C00F8F"/>
    <w:rsid w:val="00C03068"/>
    <w:rsid w:val="00C92923"/>
    <w:rsid w:val="00D620FD"/>
    <w:rsid w:val="00D734BA"/>
    <w:rsid w:val="00D77896"/>
    <w:rsid w:val="00D91044"/>
    <w:rsid w:val="00DA3E07"/>
    <w:rsid w:val="00E3409A"/>
    <w:rsid w:val="00E539E3"/>
    <w:rsid w:val="00E67454"/>
    <w:rsid w:val="00EB601C"/>
    <w:rsid w:val="00EF55C5"/>
    <w:rsid w:val="00F45813"/>
    <w:rsid w:val="00F6242A"/>
    <w:rsid w:val="00F65D91"/>
    <w:rsid w:val="00F7370C"/>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38B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0348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285560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263681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31666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831671">
      <w:bodyDiv w:val="1"/>
      <w:marLeft w:val="0"/>
      <w:marRight w:val="0"/>
      <w:marTop w:val="0"/>
      <w:marBottom w:val="0"/>
      <w:divBdr>
        <w:top w:val="none" w:sz="0" w:space="0" w:color="auto"/>
        <w:left w:val="none" w:sz="0" w:space="0" w:color="auto"/>
        <w:bottom w:val="none" w:sz="0" w:space="0" w:color="auto"/>
        <w:right w:val="none" w:sz="0" w:space="0" w:color="auto"/>
      </w:divBdr>
    </w:div>
    <w:div w:id="1392077293">
      <w:bodyDiv w:val="1"/>
      <w:marLeft w:val="0"/>
      <w:marRight w:val="0"/>
      <w:marTop w:val="0"/>
      <w:marBottom w:val="0"/>
      <w:divBdr>
        <w:top w:val="none" w:sz="0" w:space="0" w:color="auto"/>
        <w:left w:val="none" w:sz="0" w:space="0" w:color="auto"/>
        <w:bottom w:val="none" w:sz="0" w:space="0" w:color="auto"/>
        <w:right w:val="none" w:sz="0" w:space="0" w:color="auto"/>
      </w:divBdr>
    </w:div>
    <w:div w:id="1394088409">
      <w:bodyDiv w:val="1"/>
      <w:marLeft w:val="0"/>
      <w:marRight w:val="0"/>
      <w:marTop w:val="0"/>
      <w:marBottom w:val="0"/>
      <w:divBdr>
        <w:top w:val="none" w:sz="0" w:space="0" w:color="auto"/>
        <w:left w:val="none" w:sz="0" w:space="0" w:color="auto"/>
        <w:bottom w:val="none" w:sz="0" w:space="0" w:color="auto"/>
        <w:right w:val="none" w:sz="0" w:space="0" w:color="auto"/>
      </w:divBdr>
    </w:div>
    <w:div w:id="140898995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786709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11670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ff\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7</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2024-05-31T12:19:00Z</dcterms:created>
  <dcterms:modified xsi:type="dcterms:W3CDTF">2024-08-15T22:04:00Z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